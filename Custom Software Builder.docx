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501"/>
        <w:gridCol w:w="7130"/>
        <w:gridCol w:w="1115"/>
      </w:tblGrid>
      <w:tr w:rsidR="005854DB" w:rsidRPr="00AF2EF6" w:rsidTr="005854DB">
        <w:trPr>
          <w:trHeight w:val="1152"/>
        </w:trPr>
        <w:tc>
          <w:tcPr>
            <w:tcW w:w="9350" w:type="dxa"/>
            <w:gridSpan w:val="3"/>
            <w:vAlign w:val="center"/>
          </w:tcPr>
          <w:p w:rsidR="005854DB" w:rsidRPr="00AF2EF6" w:rsidRDefault="00160992" w:rsidP="00C84E0E">
            <w:pPr>
              <w:pStyle w:val="Titel"/>
            </w:pPr>
            <w:sdt>
              <w:sdtPr>
                <w:alias w:val="Titel"/>
                <w:tag w:val=""/>
                <w:id w:val="2016188051"/>
                <w:placeholder>
                  <w:docPart w:val="EF14C121EF304AF6872D61F1E92084C6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C84E0E">
                  <w:t xml:space="preserve">Custom Software </w:t>
                </w:r>
                <w:proofErr w:type="spellStart"/>
                <w:r w:rsidR="00C84E0E">
                  <w:t>Builder</w:t>
                </w:r>
                <w:proofErr w:type="spellEnd"/>
              </w:sdtContent>
            </w:sdt>
          </w:p>
        </w:tc>
      </w:tr>
      <w:tr w:rsidR="005854DB" w:rsidRPr="00AF2EF6" w:rsidTr="005854DB">
        <w:trPr>
          <w:trHeight w:val="144"/>
        </w:trPr>
        <w:tc>
          <w:tcPr>
            <w:tcW w:w="1440" w:type="dxa"/>
            <w:shd w:val="clear" w:color="auto" w:fill="auto"/>
          </w:tcPr>
          <w:p w:rsidR="005854DB" w:rsidRPr="00AF2EF6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6840" w:type="dxa"/>
            <w:shd w:val="clear" w:color="auto" w:fill="027EDB" w:themeFill="accent1"/>
            <w:vAlign w:val="center"/>
          </w:tcPr>
          <w:p w:rsidR="005854DB" w:rsidRPr="00AF2EF6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1070" w:type="dxa"/>
            <w:shd w:val="clear" w:color="auto" w:fill="auto"/>
          </w:tcPr>
          <w:p w:rsidR="005854DB" w:rsidRPr="00AF2EF6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</w:tr>
      <w:tr w:rsidR="005854DB" w:rsidRPr="00AF2EF6" w:rsidTr="00A67285">
        <w:trPr>
          <w:trHeight w:val="1332"/>
        </w:trPr>
        <w:tc>
          <w:tcPr>
            <w:tcW w:w="9350" w:type="dxa"/>
            <w:gridSpan w:val="3"/>
            <w:shd w:val="clear" w:color="auto" w:fill="auto"/>
          </w:tcPr>
          <w:sdt>
            <w:sdtPr>
              <w:alias w:val="Untertitel"/>
              <w:tag w:val=""/>
              <w:id w:val="1073854703"/>
              <w:placeholder>
                <w:docPart w:val="681A72A0CD814AAD8B2D07972F98CE77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:rsidR="005854DB" w:rsidRPr="00AF2EF6" w:rsidRDefault="00111498" w:rsidP="00111498">
                <w:pPr>
                  <w:pStyle w:val="Untertitel"/>
                </w:pPr>
                <w:r>
                  <w:t>Dokumentation-CSS</w:t>
                </w:r>
              </w:p>
            </w:sdtContent>
          </w:sdt>
        </w:tc>
      </w:tr>
    </w:tbl>
    <w:p w:rsidR="00A635ED" w:rsidRPr="00A635ED" w:rsidRDefault="00A635ED" w:rsidP="00A635ED">
      <w:pPr>
        <w:pStyle w:val="berschrift1"/>
        <w:jc w:val="right"/>
        <w:rPr>
          <w:sz w:val="22"/>
          <w:szCs w:val="22"/>
        </w:rPr>
      </w:pPr>
      <w:r>
        <w:rPr>
          <w:sz w:val="22"/>
          <w:szCs w:val="22"/>
        </w:rPr>
        <w:t>30.11.2022</w:t>
      </w:r>
    </w:p>
    <w:p w:rsidR="00BD0C60" w:rsidRPr="00AF2EF6" w:rsidRDefault="009547A5" w:rsidP="005854DB">
      <w:pPr>
        <w:pStyle w:val="berschrift1"/>
      </w:pPr>
      <w:r>
        <w:t>P</w:t>
      </w:r>
      <w:r w:rsidR="00601C52">
        <w:t>lanung / Aufgaben</w:t>
      </w:r>
    </w:p>
    <w:tbl>
      <w:tblPr>
        <w:tblW w:w="1007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685B4E" w:rsidRPr="00AF2EF6" w:rsidTr="00E420A0">
        <w:trPr>
          <w:trHeight w:val="297"/>
        </w:trPr>
        <w:tc>
          <w:tcPr>
            <w:tcW w:w="450" w:type="dxa"/>
          </w:tcPr>
          <w:p w:rsidR="00685B4E" w:rsidRPr="00AF2EF6" w:rsidRDefault="00685B4E" w:rsidP="00784AB5">
            <w:pPr>
              <w:pStyle w:val="Kontrollkstchen"/>
            </w:pPr>
          </w:p>
        </w:tc>
        <w:tc>
          <w:tcPr>
            <w:tcW w:w="9620" w:type="dxa"/>
          </w:tcPr>
          <w:p w:rsidR="00685B4E" w:rsidRPr="00AF2EF6" w:rsidRDefault="00E420A0" w:rsidP="00111498">
            <w:pPr>
              <w:pStyle w:val="Listennummer"/>
              <w:ind w:left="281"/>
            </w:pPr>
            <w:proofErr w:type="spellStart"/>
            <w:r>
              <w:t>GitHub</w:t>
            </w:r>
            <w:proofErr w:type="spellEnd"/>
            <w:r>
              <w:t xml:space="preserve"> Login </w:t>
            </w:r>
          </w:p>
        </w:tc>
      </w:tr>
      <w:tr w:rsidR="00A67285" w:rsidRPr="00AF2EF6" w:rsidTr="00E420A0">
        <w:tc>
          <w:tcPr>
            <w:tcW w:w="450" w:type="dxa"/>
          </w:tcPr>
          <w:p w:rsidR="00A67285" w:rsidRPr="00AF2EF6" w:rsidRDefault="00A67285" w:rsidP="00784AB5">
            <w:pPr>
              <w:pStyle w:val="Kontrollkstchen"/>
            </w:pPr>
          </w:p>
        </w:tc>
        <w:tc>
          <w:tcPr>
            <w:tcW w:w="9620" w:type="dxa"/>
          </w:tcPr>
          <w:p w:rsidR="00A67285" w:rsidRPr="00AF2EF6" w:rsidRDefault="00E420A0" w:rsidP="00E420A0">
            <w:pPr>
              <w:pStyle w:val="Listennummer"/>
              <w:ind w:left="281"/>
            </w:pPr>
            <w:proofErr w:type="spellStart"/>
            <w:r>
              <w:t>Figma</w:t>
            </w:r>
            <w:proofErr w:type="spellEnd"/>
            <w:r>
              <w:t xml:space="preserve"> Login</w:t>
            </w:r>
          </w:p>
        </w:tc>
      </w:tr>
      <w:tr w:rsidR="00A67285" w:rsidRPr="00AF2EF6" w:rsidTr="00E420A0">
        <w:tc>
          <w:tcPr>
            <w:tcW w:w="450" w:type="dxa"/>
          </w:tcPr>
          <w:p w:rsidR="00A67285" w:rsidRPr="00AF2EF6" w:rsidRDefault="00A67285" w:rsidP="00784AB5">
            <w:pPr>
              <w:pStyle w:val="Kontrollkstchen"/>
            </w:pPr>
          </w:p>
        </w:tc>
        <w:tc>
          <w:tcPr>
            <w:tcW w:w="9620" w:type="dxa"/>
          </w:tcPr>
          <w:p w:rsidR="00A67285" w:rsidRPr="00AF2EF6" w:rsidRDefault="00E420A0" w:rsidP="00E420A0">
            <w:pPr>
              <w:pStyle w:val="Listennummer"/>
              <w:ind w:left="281"/>
            </w:pPr>
            <w:r>
              <w:t>Teams Gruppe erstellt zur Absprache von Fortschritten/Änderungen</w:t>
            </w:r>
          </w:p>
        </w:tc>
      </w:tr>
      <w:tr w:rsidR="00A67285" w:rsidRPr="00AF2EF6" w:rsidTr="00E420A0">
        <w:tc>
          <w:tcPr>
            <w:tcW w:w="450" w:type="dxa"/>
          </w:tcPr>
          <w:p w:rsidR="00A67285" w:rsidRPr="00AF2EF6" w:rsidRDefault="00A67285" w:rsidP="00784AB5">
            <w:pPr>
              <w:pStyle w:val="Kontrollkstchen"/>
            </w:pPr>
          </w:p>
        </w:tc>
        <w:tc>
          <w:tcPr>
            <w:tcW w:w="9620" w:type="dxa"/>
          </w:tcPr>
          <w:p w:rsidR="00A67285" w:rsidRPr="00AF2EF6" w:rsidRDefault="00E420A0" w:rsidP="00E420A0">
            <w:pPr>
              <w:pStyle w:val="Listennummer"/>
              <w:ind w:left="281"/>
            </w:pPr>
            <w:r>
              <w:t>Inhalte der Seite besprochen</w:t>
            </w:r>
          </w:p>
        </w:tc>
      </w:tr>
    </w:tbl>
    <w:p w:rsidR="00601C52" w:rsidRPr="00AF2EF6" w:rsidRDefault="00601C52" w:rsidP="00601C52">
      <w:pPr>
        <w:pStyle w:val="berschrift1"/>
      </w:pPr>
      <w:r>
        <w:t xml:space="preserve">Erledigungen 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E420A0" w:rsidRPr="00AF2EF6" w:rsidTr="00794847">
        <w:trPr>
          <w:trHeight w:val="297"/>
        </w:trPr>
        <w:tc>
          <w:tcPr>
            <w:tcW w:w="9620" w:type="dxa"/>
          </w:tcPr>
          <w:p w:rsidR="00B46C12" w:rsidRDefault="00B46C12" w:rsidP="00160992">
            <w:pPr>
              <w:pStyle w:val="Listennummer"/>
              <w:numPr>
                <w:ilvl w:val="0"/>
                <w:numId w:val="50"/>
              </w:numPr>
              <w:ind w:left="1022" w:hanging="567"/>
            </w:pPr>
            <w:proofErr w:type="spellStart"/>
            <w:r>
              <w:t>GitHub</w:t>
            </w:r>
            <w:proofErr w:type="spellEnd"/>
            <w:r>
              <w:t xml:space="preserve"> Login</w:t>
            </w:r>
          </w:p>
          <w:p w:rsidR="00B46C12" w:rsidRDefault="00B46C12" w:rsidP="00160992">
            <w:pPr>
              <w:pStyle w:val="Listennummer"/>
              <w:numPr>
                <w:ilvl w:val="0"/>
                <w:numId w:val="50"/>
              </w:numPr>
              <w:ind w:left="1022" w:hanging="567"/>
            </w:pPr>
            <w:proofErr w:type="spellStart"/>
            <w:r>
              <w:t>Figma</w:t>
            </w:r>
            <w:proofErr w:type="spellEnd"/>
            <w:r>
              <w:t xml:space="preserve"> Login</w:t>
            </w:r>
          </w:p>
          <w:p w:rsidR="00B46C12" w:rsidRDefault="00B46C12" w:rsidP="00160992">
            <w:pPr>
              <w:pStyle w:val="Listennummer"/>
              <w:numPr>
                <w:ilvl w:val="0"/>
                <w:numId w:val="50"/>
              </w:numPr>
              <w:ind w:left="1022" w:hanging="567"/>
            </w:pPr>
            <w:r>
              <w:t>Teams Gruppe erstellt zur Absprache von Fortschritten/Änderungen</w:t>
            </w:r>
          </w:p>
          <w:p w:rsidR="00B46C12" w:rsidRDefault="00B46C12" w:rsidP="00160992">
            <w:pPr>
              <w:pStyle w:val="Listennummer"/>
              <w:numPr>
                <w:ilvl w:val="0"/>
                <w:numId w:val="50"/>
              </w:numPr>
              <w:ind w:left="1022" w:hanging="567"/>
            </w:pPr>
            <w:r>
              <w:t>Inhalte der besprochen</w:t>
            </w:r>
          </w:p>
          <w:p w:rsidR="00E420A0" w:rsidRDefault="00E420A0" w:rsidP="00160992">
            <w:pPr>
              <w:pStyle w:val="Listennummer"/>
              <w:numPr>
                <w:ilvl w:val="0"/>
                <w:numId w:val="50"/>
              </w:numPr>
              <w:ind w:left="1022" w:hanging="567"/>
            </w:pPr>
            <w:r>
              <w:t>Absprache mit dem Team über unsere Namenfindung</w:t>
            </w:r>
          </w:p>
          <w:p w:rsidR="00E420A0" w:rsidRPr="00AF2EF6" w:rsidRDefault="00E420A0" w:rsidP="00160992">
            <w:pPr>
              <w:pStyle w:val="Listennummer"/>
              <w:numPr>
                <w:ilvl w:val="0"/>
                <w:numId w:val="50"/>
              </w:numPr>
              <w:ind w:left="1022" w:hanging="567"/>
            </w:pPr>
            <w:r>
              <w:t xml:space="preserve">Firmen Name: Custom </w:t>
            </w:r>
            <w:proofErr w:type="spellStart"/>
            <w:r>
              <w:t>Builder</w:t>
            </w:r>
            <w:proofErr w:type="spellEnd"/>
            <w:r>
              <w:t xml:space="preserve"> Software</w:t>
            </w:r>
          </w:p>
        </w:tc>
      </w:tr>
    </w:tbl>
    <w:p w:rsidR="00601C52" w:rsidRPr="00AF2EF6" w:rsidRDefault="00601C52" w:rsidP="00601C52">
      <w:pPr>
        <w:pStyle w:val="berschrift1"/>
      </w:pPr>
      <w:r>
        <w:t xml:space="preserve">Planung </w:t>
      </w:r>
      <w:r w:rsidR="00443767">
        <w:t>– nächsten Schritte</w:t>
      </w:r>
    </w:p>
    <w:tbl>
      <w:tblPr>
        <w:tblW w:w="1007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A67285" w:rsidRPr="00AF2EF6" w:rsidTr="00111498">
        <w:trPr>
          <w:trHeight w:val="297"/>
        </w:trPr>
        <w:tc>
          <w:tcPr>
            <w:tcW w:w="450" w:type="dxa"/>
          </w:tcPr>
          <w:p w:rsidR="00A67285" w:rsidRPr="00AF2EF6" w:rsidRDefault="00A67285" w:rsidP="00784AB5">
            <w:pPr>
              <w:pStyle w:val="Kontrollkstchen"/>
            </w:pPr>
            <w:bookmarkStart w:id="0" w:name="_Hlk812648"/>
          </w:p>
        </w:tc>
        <w:tc>
          <w:tcPr>
            <w:tcW w:w="9620" w:type="dxa"/>
          </w:tcPr>
          <w:p w:rsidR="00A67285" w:rsidRDefault="00111498" w:rsidP="00111498">
            <w:pPr>
              <w:pStyle w:val="Listennummer"/>
              <w:numPr>
                <w:ilvl w:val="0"/>
                <w:numId w:val="40"/>
              </w:numPr>
            </w:pPr>
            <w:r>
              <w:t>Überlegung von Seiten im Design</w:t>
            </w:r>
          </w:p>
          <w:p w:rsidR="00A635ED" w:rsidRPr="00AF2EF6" w:rsidRDefault="00A635ED" w:rsidP="00111498">
            <w:pPr>
              <w:pStyle w:val="Listennummer"/>
              <w:numPr>
                <w:ilvl w:val="0"/>
                <w:numId w:val="40"/>
              </w:numPr>
            </w:pPr>
            <w:r>
              <w:t>Erstellung erstes Design für Startseite (</w:t>
            </w:r>
            <w:proofErr w:type="spellStart"/>
            <w:r>
              <w:t>Navbar</w:t>
            </w:r>
            <w:proofErr w:type="spellEnd"/>
            <w:r>
              <w:t xml:space="preserve"> /</w:t>
            </w:r>
            <w:proofErr w:type="spellStart"/>
            <w:r>
              <w:t>Footer</w:t>
            </w:r>
            <w:proofErr w:type="spellEnd"/>
            <w:r>
              <w:t>)</w:t>
            </w:r>
          </w:p>
        </w:tc>
      </w:tr>
    </w:tbl>
    <w:p w:rsidR="00A635ED" w:rsidRDefault="00A635ED">
      <w:r>
        <w:br w:type="page"/>
      </w:r>
    </w:p>
    <w:bookmarkEnd w:id="0"/>
    <w:p w:rsidR="00A635ED" w:rsidRPr="00A635ED" w:rsidRDefault="00A635ED" w:rsidP="00A635ED">
      <w:pPr>
        <w:pStyle w:val="berschrift1"/>
        <w:jc w:val="right"/>
        <w:rPr>
          <w:sz w:val="22"/>
          <w:szCs w:val="22"/>
        </w:rPr>
      </w:pPr>
      <w:r>
        <w:rPr>
          <w:sz w:val="22"/>
          <w:szCs w:val="22"/>
        </w:rPr>
        <w:t>01.12.2022</w:t>
      </w:r>
    </w:p>
    <w:p w:rsidR="009547A5" w:rsidRPr="00AF2EF6" w:rsidRDefault="009547A5" w:rsidP="009547A5">
      <w:pPr>
        <w:pStyle w:val="berschrift1"/>
      </w:pPr>
      <w:r>
        <w:t>P</w:t>
      </w:r>
      <w:r w:rsidR="00601C52">
        <w:t>lanung / Aufgaben</w:t>
      </w:r>
      <w:r w:rsidR="00E37D3E">
        <w:t xml:space="preserve"> </w:t>
      </w:r>
      <w:r w:rsidR="00B46C12">
        <w:t>/</w:t>
      </w:r>
      <w:r w:rsidR="00E37D3E">
        <w:t xml:space="preserve"> </w:t>
      </w:r>
      <w:r w:rsidR="00B46C12">
        <w:t>Offene Punkte</w:t>
      </w:r>
    </w:p>
    <w:tbl>
      <w:tblPr>
        <w:tblW w:w="1007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A635ED" w:rsidRPr="00AF2EF6" w:rsidTr="00FF017E">
        <w:trPr>
          <w:trHeight w:val="297"/>
        </w:trPr>
        <w:tc>
          <w:tcPr>
            <w:tcW w:w="450" w:type="dxa"/>
          </w:tcPr>
          <w:p w:rsidR="00A635ED" w:rsidRPr="00AF2EF6" w:rsidRDefault="00A635ED" w:rsidP="00FF017E">
            <w:pPr>
              <w:pStyle w:val="Kontrollkstchen"/>
            </w:pPr>
          </w:p>
        </w:tc>
        <w:tc>
          <w:tcPr>
            <w:tcW w:w="9620" w:type="dxa"/>
          </w:tcPr>
          <w:p w:rsidR="00A635ED" w:rsidRPr="00AF2EF6" w:rsidRDefault="00601C52" w:rsidP="00FF017E">
            <w:pPr>
              <w:pStyle w:val="Listennummer"/>
              <w:ind w:left="281"/>
            </w:pPr>
            <w:r>
              <w:t>Fertigstellung von der Startseite</w:t>
            </w:r>
          </w:p>
        </w:tc>
      </w:tr>
      <w:tr w:rsidR="00A635ED" w:rsidRPr="00AF2EF6" w:rsidTr="00FF017E">
        <w:tc>
          <w:tcPr>
            <w:tcW w:w="450" w:type="dxa"/>
          </w:tcPr>
          <w:p w:rsidR="00A635ED" w:rsidRPr="00AF2EF6" w:rsidRDefault="00A635ED" w:rsidP="00FF017E">
            <w:pPr>
              <w:pStyle w:val="Kontrollkstchen"/>
            </w:pPr>
          </w:p>
        </w:tc>
        <w:tc>
          <w:tcPr>
            <w:tcW w:w="9620" w:type="dxa"/>
          </w:tcPr>
          <w:p w:rsidR="00A635ED" w:rsidRPr="00AF2EF6" w:rsidRDefault="00601C52" w:rsidP="00FF017E">
            <w:pPr>
              <w:pStyle w:val="Listennummer"/>
              <w:ind w:left="281"/>
            </w:pPr>
            <w:r>
              <w:t xml:space="preserve">Überarbeitung von Navigationsbar </w:t>
            </w:r>
          </w:p>
        </w:tc>
      </w:tr>
      <w:tr w:rsidR="00A635ED" w:rsidRPr="00AF2EF6" w:rsidTr="00FF017E">
        <w:tc>
          <w:tcPr>
            <w:tcW w:w="450" w:type="dxa"/>
          </w:tcPr>
          <w:p w:rsidR="00A635ED" w:rsidRPr="00AF2EF6" w:rsidRDefault="00A635ED" w:rsidP="00FF017E">
            <w:pPr>
              <w:pStyle w:val="Kontrollkstchen"/>
            </w:pPr>
          </w:p>
        </w:tc>
        <w:tc>
          <w:tcPr>
            <w:tcW w:w="9620" w:type="dxa"/>
          </w:tcPr>
          <w:p w:rsidR="00A635ED" w:rsidRPr="00AF2EF6" w:rsidRDefault="00443767" w:rsidP="00FF017E">
            <w:pPr>
              <w:pStyle w:val="Listennummer"/>
              <w:ind w:left="281"/>
            </w:pPr>
            <w:r>
              <w:t>Fertigstellung des Designs</w:t>
            </w:r>
          </w:p>
        </w:tc>
      </w:tr>
      <w:tr w:rsidR="00A635ED" w:rsidRPr="00AF2EF6" w:rsidTr="00FF017E">
        <w:tc>
          <w:tcPr>
            <w:tcW w:w="450" w:type="dxa"/>
          </w:tcPr>
          <w:p w:rsidR="00A635ED" w:rsidRPr="00AF2EF6" w:rsidRDefault="00A635ED" w:rsidP="00FF017E">
            <w:pPr>
              <w:pStyle w:val="Kontrollkstchen"/>
            </w:pPr>
          </w:p>
        </w:tc>
        <w:tc>
          <w:tcPr>
            <w:tcW w:w="9620" w:type="dxa"/>
          </w:tcPr>
          <w:p w:rsidR="00A635ED" w:rsidRPr="00AF2EF6" w:rsidRDefault="00A635ED" w:rsidP="00FF017E">
            <w:pPr>
              <w:pStyle w:val="Listennummer"/>
              <w:ind w:left="281"/>
            </w:pPr>
          </w:p>
        </w:tc>
      </w:tr>
    </w:tbl>
    <w:p w:rsidR="009547A5" w:rsidRPr="00AF2EF6" w:rsidRDefault="009547A5" w:rsidP="009547A5">
      <w:pPr>
        <w:pStyle w:val="berschrift1"/>
      </w:pPr>
      <w:r>
        <w:t xml:space="preserve">Erledigungen </w:t>
      </w:r>
    </w:p>
    <w:tbl>
      <w:tblPr>
        <w:tblW w:w="962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160992" w:rsidRPr="00AF2EF6" w:rsidTr="00160992">
        <w:trPr>
          <w:trHeight w:val="297"/>
        </w:trPr>
        <w:tc>
          <w:tcPr>
            <w:tcW w:w="9620" w:type="dxa"/>
          </w:tcPr>
          <w:p w:rsidR="00160992" w:rsidRDefault="00160992" w:rsidP="00160992">
            <w:pPr>
              <w:pStyle w:val="Listennummer"/>
              <w:numPr>
                <w:ilvl w:val="0"/>
                <w:numId w:val="49"/>
              </w:numPr>
              <w:ind w:left="1022" w:hanging="567"/>
            </w:pPr>
            <w:r>
              <w:t>Fertigstellung von der Startseite</w:t>
            </w:r>
          </w:p>
          <w:p w:rsidR="00160992" w:rsidRPr="00AF2EF6" w:rsidRDefault="00160992" w:rsidP="00160992">
            <w:pPr>
              <w:pStyle w:val="Listennummer"/>
              <w:numPr>
                <w:ilvl w:val="0"/>
                <w:numId w:val="49"/>
              </w:numPr>
              <w:ind w:left="1022" w:hanging="567"/>
            </w:pPr>
            <w:r>
              <w:t>Überarbeitung von Navigationsbar</w:t>
            </w:r>
          </w:p>
        </w:tc>
      </w:tr>
    </w:tbl>
    <w:p w:rsidR="002955AB" w:rsidRPr="00AF2EF6" w:rsidRDefault="002955AB" w:rsidP="002955AB"/>
    <w:p w:rsidR="009547A5" w:rsidRPr="00AF2EF6" w:rsidRDefault="00601C52" w:rsidP="009547A5">
      <w:pPr>
        <w:pStyle w:val="berschrift1"/>
      </w:pPr>
      <w:r>
        <w:t>Planung</w:t>
      </w:r>
      <w:r w:rsidR="00443767">
        <w:t xml:space="preserve"> -</w:t>
      </w:r>
      <w:r>
        <w:t xml:space="preserve"> nächsten Schritte</w:t>
      </w:r>
    </w:p>
    <w:tbl>
      <w:tblPr>
        <w:tblW w:w="1007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9547A5" w:rsidRPr="00AF2EF6" w:rsidTr="00FF017E">
        <w:trPr>
          <w:trHeight w:val="297"/>
        </w:trPr>
        <w:tc>
          <w:tcPr>
            <w:tcW w:w="450" w:type="dxa"/>
          </w:tcPr>
          <w:p w:rsidR="009547A5" w:rsidRPr="00AF2EF6" w:rsidRDefault="009547A5" w:rsidP="00FF017E">
            <w:pPr>
              <w:pStyle w:val="Kontrollkstchen"/>
            </w:pPr>
          </w:p>
        </w:tc>
        <w:tc>
          <w:tcPr>
            <w:tcW w:w="9620" w:type="dxa"/>
          </w:tcPr>
          <w:p w:rsidR="009547A5" w:rsidRPr="00AF2EF6" w:rsidRDefault="009547A5" w:rsidP="00FF017E">
            <w:pPr>
              <w:pStyle w:val="Listennummer"/>
              <w:numPr>
                <w:ilvl w:val="0"/>
                <w:numId w:val="40"/>
              </w:numPr>
            </w:pPr>
          </w:p>
        </w:tc>
      </w:tr>
    </w:tbl>
    <w:p w:rsidR="00685B4E" w:rsidRPr="00AF2EF6" w:rsidRDefault="00685B4E" w:rsidP="002955AB">
      <w:bookmarkStart w:id="1" w:name="_GoBack"/>
      <w:bookmarkEnd w:id="1"/>
    </w:p>
    <w:sectPr w:rsidR="00685B4E" w:rsidRPr="00AF2EF6" w:rsidSect="00492D7A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FCA" w:rsidRDefault="00040FCA" w:rsidP="005A20E2">
      <w:pPr>
        <w:spacing w:after="0"/>
      </w:pPr>
      <w:r>
        <w:separator/>
      </w:r>
    </w:p>
    <w:p w:rsidR="00040FCA" w:rsidRDefault="00040FCA"/>
    <w:p w:rsidR="00040FCA" w:rsidRDefault="00040FCA" w:rsidP="009B4773"/>
    <w:p w:rsidR="00040FCA" w:rsidRDefault="00040FCA" w:rsidP="00513832"/>
  </w:endnote>
  <w:endnote w:type="continuationSeparator" w:id="0">
    <w:p w:rsidR="00040FCA" w:rsidRDefault="00040FCA" w:rsidP="005A20E2">
      <w:pPr>
        <w:spacing w:after="0"/>
      </w:pPr>
      <w:r>
        <w:continuationSeparator/>
      </w:r>
    </w:p>
    <w:p w:rsidR="00040FCA" w:rsidRDefault="00040FCA"/>
    <w:p w:rsidR="00040FCA" w:rsidRDefault="00040FCA" w:rsidP="009B4773"/>
    <w:p w:rsidR="00040FCA" w:rsidRDefault="00040FCA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756" w:rsidRPr="00F8411A" w:rsidRDefault="00160992" w:rsidP="00F8411A">
    <w:pPr>
      <w:pStyle w:val="Fuzeile"/>
    </w:pPr>
    <w:sdt>
      <w:sdtPr>
        <w:alias w:val="Berichtsdatum"/>
        <w:tag w:val=""/>
        <w:id w:val="-1485464670"/>
        <w:placeholder>
          <w:docPart w:val="EF14C121EF304AF6872D61F1E92084C6"/>
        </w:placeholder>
        <w:dataBinding w:prefixMappings="xmlns:ns0='http://schemas.microsoft.com/office/2006/coverPageProps' " w:xpath="/ns0:CoverPageProperties[1]/ns0:PublishDate[1]" w:storeItemID="{55AF091B-3C7A-41E3-B477-F2FDAA23CFDA}"/>
        <w15:appearance w15:val="hidden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9547A5">
          <w:rPr>
            <w:lang w:val="en-US"/>
          </w:rPr>
          <w:t>Custom Software Builder</w:t>
        </w:r>
      </w:sdtContent>
    </w:sdt>
    <w:r w:rsidR="00B57756" w:rsidRPr="00F8411A">
      <w:rPr>
        <w:lang w:bidi="de-DE"/>
      </w:rPr>
      <w:tab/>
    </w:r>
    <w:r w:rsidR="00B57756" w:rsidRPr="00F8411A">
      <w:rPr>
        <w:lang w:bidi="de-DE"/>
      </w:rPr>
      <w:fldChar w:fldCharType="begin"/>
    </w:r>
    <w:r w:rsidR="00B57756" w:rsidRPr="00F8411A">
      <w:rPr>
        <w:lang w:bidi="de-DE"/>
      </w:rPr>
      <w:instrText xml:space="preserve"> PAGE   \* MERGEFORMAT </w:instrText>
    </w:r>
    <w:r w:rsidR="00B57756" w:rsidRPr="00F8411A">
      <w:rPr>
        <w:lang w:bidi="de-DE"/>
      </w:rPr>
      <w:fldChar w:fldCharType="separate"/>
    </w:r>
    <w:r>
      <w:rPr>
        <w:noProof/>
        <w:lang w:bidi="de-DE"/>
      </w:rPr>
      <w:t>2</w:t>
    </w:r>
    <w:r w:rsidR="00B57756" w:rsidRPr="00F8411A">
      <w:rPr>
        <w:lang w:bidi="de-D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4DB" w:rsidRPr="00F8411A" w:rsidRDefault="00160992" w:rsidP="005854DB">
    <w:pPr>
      <w:pStyle w:val="Fuzeile"/>
    </w:pPr>
    <w:sdt>
      <w:sdtPr>
        <w:alias w:val="Berichtsdatum"/>
        <w:tag w:val=""/>
        <w:id w:val="-1095781852"/>
        <w:placeholder>
          <w:docPart w:val="17E439B21CD5426CB9D7FDF1B06AA945"/>
        </w:placeholder>
        <w:dataBinding w:prefixMappings="xmlns:ns0='http://schemas.microsoft.com/office/2006/coverPageProps' " w:xpath="/ns0:CoverPageProperties[1]/ns0:PublishDate[1]" w:storeItemID="{55AF091B-3C7A-41E3-B477-F2FDAA23CFDA}"/>
        <w15:appearance w15:val="hidden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9547A5">
          <w:t xml:space="preserve">Custom Software </w:t>
        </w:r>
        <w:proofErr w:type="spellStart"/>
        <w:r w:rsidR="009547A5">
          <w:t>Builder</w:t>
        </w:r>
        <w:proofErr w:type="spellEnd"/>
      </w:sdtContent>
    </w:sdt>
    <w:r w:rsidR="005854DB" w:rsidRPr="00F8411A">
      <w:rPr>
        <w:lang w:bidi="de-DE"/>
      </w:rPr>
      <w:tab/>
    </w:r>
    <w:r w:rsidR="005854DB" w:rsidRPr="00F8411A">
      <w:rPr>
        <w:lang w:bidi="de-DE"/>
      </w:rPr>
      <w:fldChar w:fldCharType="begin"/>
    </w:r>
    <w:r w:rsidR="005854DB" w:rsidRPr="00F8411A">
      <w:rPr>
        <w:lang w:bidi="de-DE"/>
      </w:rPr>
      <w:instrText xml:space="preserve"> PAGE   \* MERGEFORMAT </w:instrText>
    </w:r>
    <w:r w:rsidR="005854DB" w:rsidRPr="00F8411A">
      <w:rPr>
        <w:lang w:bidi="de-DE"/>
      </w:rPr>
      <w:fldChar w:fldCharType="separate"/>
    </w:r>
    <w:r>
      <w:rPr>
        <w:noProof/>
        <w:lang w:bidi="de-DE"/>
      </w:rPr>
      <w:t>1</w:t>
    </w:r>
    <w:r w:rsidR="005854DB" w:rsidRPr="00F8411A">
      <w:rPr>
        <w:lang w:bidi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FCA" w:rsidRDefault="00040FCA" w:rsidP="005A20E2">
      <w:pPr>
        <w:spacing w:after="0"/>
      </w:pPr>
      <w:r>
        <w:separator/>
      </w:r>
    </w:p>
    <w:p w:rsidR="00040FCA" w:rsidRDefault="00040FCA"/>
    <w:p w:rsidR="00040FCA" w:rsidRDefault="00040FCA" w:rsidP="009B4773"/>
    <w:p w:rsidR="00040FCA" w:rsidRDefault="00040FCA" w:rsidP="00513832"/>
  </w:footnote>
  <w:footnote w:type="continuationSeparator" w:id="0">
    <w:p w:rsidR="00040FCA" w:rsidRDefault="00040FCA" w:rsidP="005A20E2">
      <w:pPr>
        <w:spacing w:after="0"/>
      </w:pPr>
      <w:r>
        <w:continuationSeparator/>
      </w:r>
    </w:p>
    <w:p w:rsidR="00040FCA" w:rsidRDefault="00040FCA"/>
    <w:p w:rsidR="00040FCA" w:rsidRDefault="00040FCA" w:rsidP="009B4773"/>
    <w:p w:rsidR="00040FCA" w:rsidRDefault="00040FCA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4DB" w:rsidRPr="005854DB" w:rsidRDefault="00160992" w:rsidP="00A67285">
    <w:pPr>
      <w:pStyle w:val="Kopfzeile"/>
    </w:pPr>
    <w:sdt>
      <w:sdtPr>
        <w:rPr>
          <w:rStyle w:val="SchwacheHervorhebung"/>
          <w:color w:val="459CDE"/>
        </w:rPr>
        <w:alias w:val="Titel"/>
        <w:tag w:val=""/>
        <w:id w:val="1367024086"/>
        <w:placeholder>
          <w:docPart w:val="6FCF1D9686674B5EA285B33A9D71841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>
        <w:rPr>
          <w:rStyle w:val="SchwacheHervorhebung"/>
        </w:rPr>
      </w:sdtEndPr>
      <w:sdtContent>
        <w:r w:rsidR="00C84E0E" w:rsidRPr="00E420A0">
          <w:rPr>
            <w:rStyle w:val="SchwacheHervorhebung"/>
            <w:color w:val="459CDE"/>
          </w:rPr>
          <w:t xml:space="preserve">Custom Software </w:t>
        </w:r>
        <w:proofErr w:type="spellStart"/>
        <w:r w:rsidR="00C84E0E" w:rsidRPr="00E420A0">
          <w:rPr>
            <w:rStyle w:val="SchwacheHervorhebung"/>
            <w:color w:val="459CDE"/>
          </w:rPr>
          <w:t>Builder</w:t>
        </w:r>
        <w:proofErr w:type="spellEnd"/>
      </w:sdtContent>
    </w:sdt>
    <w:r w:rsidR="005854DB" w:rsidRPr="00E420A0">
      <w:rPr>
        <w:rStyle w:val="SchwacheHervorhebung"/>
        <w:color w:val="459CDE"/>
        <w:lang w:bidi="de-DE"/>
      </w:rPr>
      <w:br/>
    </w:r>
    <w:sdt>
      <w:sdtPr>
        <w:alias w:val="Untertitel"/>
        <w:tag w:val=""/>
        <w:id w:val="1852067448"/>
        <w:placeholder>
          <w:docPart w:val="E8D62784BA684D04B207BDCE8218D86B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EndPr/>
      <w:sdtContent>
        <w:r w:rsidR="00111498">
          <w:t>Dokumentation-CSS</w:t>
        </w:r>
      </w:sdtContent>
    </w:sdt>
    <w:r w:rsidR="005854DB">
      <w:rPr>
        <w:noProof/>
        <w:lang w:val="de-AT" w:eastAsia="de-AT"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447699A7" wp14:editId="14F16B5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1" name="Textfeld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rgbClr val="459CDE">
                          <a:alpha val="49804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854DB" w:rsidRDefault="005854DB" w:rsidP="0003123C"/>
                        <w:p w:rsidR="00E420A0" w:rsidRDefault="00E420A0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699A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0;margin-top:0;width:11in;height:90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" fillcolor="#459cde" stroked="f">
              <v:fill opacity="32639f"/>
              <v:textbox inset="20mm,8mm">
                <w:txbxContent>
                  <w:p w:rsidR="005854DB" w:rsidRDefault="005854DB" w:rsidP="0003123C"/>
                  <w:p w:rsidR="00E420A0" w:rsidRDefault="00E420A0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4DB" w:rsidRDefault="005854DB" w:rsidP="00A67285">
    <w:pPr>
      <w:pStyle w:val="Kopfzeile"/>
      <w:spacing w:after="0"/>
    </w:pPr>
    <w:r>
      <w:rPr>
        <w:noProof/>
        <w:lang w:val="de-AT" w:eastAsia="de-AT"/>
      </w:rPr>
      <w:drawing>
        <wp:anchor distT="0" distB="0" distL="114300" distR="114300" simplePos="0" relativeHeight="251698176" behindDoc="1" locked="0" layoutInCell="1" allowOverlap="1" wp14:anchorId="3D6BB8F1" wp14:editId="68A2CC9E">
          <wp:simplePos x="0" y="0"/>
          <wp:positionH relativeFrom="column">
            <wp:posOffset>-797560</wp:posOffset>
          </wp:positionH>
          <wp:positionV relativeFrom="paragraph">
            <wp:posOffset>-410210</wp:posOffset>
          </wp:positionV>
          <wp:extent cx="7996799" cy="2282808"/>
          <wp:effectExtent l="0" t="0" r="4445" b="3810"/>
          <wp:wrapNone/>
          <wp:docPr id="5" name="Bild 5" descr="Hände von Personen und Doku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ttyImages-696273168_super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8" t="15387" r="1918" b="21961"/>
                  <a:stretch/>
                </pic:blipFill>
                <pic:spPr bwMode="auto">
                  <a:xfrm>
                    <a:off x="0" y="0"/>
                    <a:ext cx="8008772" cy="22862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Aufzhlungszeichen2"/>
      <w:lvlText w:val="o"/>
      <w:lvlJc w:val="left"/>
      <w:pPr>
        <w:ind w:left="720" w:hanging="360"/>
      </w:pPr>
      <w:rPr>
        <w:rFonts w:ascii="Courier New" w:hAnsi="Courier New" w:cs="Courier New" w:hint="default"/>
        <w:color w:val="7F7F7F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7F7F7F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fikaufzhlungszeichen4"/>
      <w:lvlText w:val=""/>
      <w:lvlJc w:val="left"/>
      <w:pPr>
        <w:ind w:left="720" w:hanging="360"/>
      </w:pPr>
      <w:rPr>
        <w:rFonts w:ascii="Symbol" w:hAnsi="Symbol" w:hint="default"/>
        <w:color w:val="7F7F7F" w:themeColor="accent2"/>
        <w:u w:color="027EDB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fikaufzhlungszeichen3"/>
      <w:lvlText w:val=""/>
      <w:lvlJc w:val="left"/>
      <w:pPr>
        <w:ind w:left="720" w:hanging="360"/>
      </w:pPr>
      <w:rPr>
        <w:rFonts w:ascii="Symbol" w:hAnsi="Symbol" w:hint="default"/>
        <w:color w:val="7F7F7F" w:themeColor="accent6"/>
        <w:u w:color="027EDB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F059C5"/>
    <w:multiLevelType w:val="hybridMultilevel"/>
    <w:tmpl w:val="117894FC"/>
    <w:lvl w:ilvl="0" w:tplc="3060231A">
      <w:start w:val="1"/>
      <w:numFmt w:val="bullet"/>
      <w:pStyle w:val="Aufzhlungszeichen"/>
      <w:lvlText w:val=""/>
      <w:lvlJc w:val="left"/>
      <w:pPr>
        <w:ind w:left="720" w:hanging="360"/>
      </w:pPr>
      <w:rPr>
        <w:rFonts w:ascii="Symbol" w:hAnsi="Symbol" w:hint="default"/>
        <w:color w:val="7F7F7F" w:themeColor="accent2"/>
        <w:u w:color="027EDB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7F7F7F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7F7F7F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accent2"/>
        <w:u w:color="027EDB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7F7F7F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7F7F7F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7F7F7F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61559A"/>
    <w:multiLevelType w:val="multilevel"/>
    <w:tmpl w:val="8848BEC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color w:val="7F7F7F" w:themeColor="accent2"/>
        <w:u w:color="027EDB" w:themeColor="accent1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  <w:color w:val="7F7F7F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277AFC"/>
    <w:multiLevelType w:val="hybridMultilevel"/>
    <w:tmpl w:val="251E707C"/>
    <w:lvl w:ilvl="0" w:tplc="C7BC33B2">
      <w:start w:val="1"/>
      <w:numFmt w:val="bullet"/>
      <w:pStyle w:val="Grafikaufzhlungszeichen"/>
      <w:lvlText w:val=""/>
      <w:lvlJc w:val="left"/>
      <w:pPr>
        <w:ind w:left="720" w:hanging="360"/>
      </w:pPr>
      <w:rPr>
        <w:rFonts w:ascii="Symbol" w:hAnsi="Symbol" w:hint="default"/>
        <w:color w:val="7F7F7F" w:themeColor="accent3"/>
        <w:u w:color="027EDB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7F7F7F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9448EF"/>
    <w:multiLevelType w:val="hybridMultilevel"/>
    <w:tmpl w:val="A92A2166"/>
    <w:lvl w:ilvl="0" w:tplc="A4583C36">
      <w:start w:val="1"/>
      <w:numFmt w:val="bullet"/>
      <w:pStyle w:val="Grafikaufzhlungszeichen2"/>
      <w:lvlText w:val=""/>
      <w:lvlJc w:val="left"/>
      <w:pPr>
        <w:ind w:left="720" w:hanging="360"/>
      </w:pPr>
      <w:rPr>
        <w:rFonts w:ascii="Symbol" w:hAnsi="Symbol" w:hint="default"/>
        <w:color w:val="459CDE" w:themeColor="accent5"/>
        <w:u w:color="027EDB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7F7F7F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7F7F7F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7F7F7F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8C1828"/>
    <w:multiLevelType w:val="multilevel"/>
    <w:tmpl w:val="8B2CAC26"/>
    <w:lvl w:ilvl="0">
      <w:start w:val="1"/>
      <w:numFmt w:val="bullet"/>
      <w:pStyle w:val="Listennummer"/>
      <w:lvlText w:val=""/>
      <w:lvlJc w:val="left"/>
      <w:pPr>
        <w:ind w:left="360" w:hanging="360"/>
      </w:pPr>
      <w:rPr>
        <w:rFonts w:ascii="Symbol" w:hAnsi="Symbol" w:hint="default"/>
        <w:b/>
        <w:color w:val="7F7F7F" w:themeColor="accent2"/>
        <w:u w:color="027EDB" w:themeColor="accent1"/>
      </w:rPr>
    </w:lvl>
    <w:lvl w:ilvl="1">
      <w:start w:val="1"/>
      <w:numFmt w:val="lowerLetter"/>
      <w:pStyle w:val="Listennummer2"/>
      <w:lvlText w:val="%2."/>
      <w:lvlJc w:val="left"/>
      <w:pPr>
        <w:ind w:left="360" w:hanging="360"/>
      </w:pPr>
      <w:rPr>
        <w:rFonts w:hint="default"/>
        <w:color w:val="7F7F7F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7F7F7F" w:themeColor="accent2"/>
        <w:u w:color="027EDB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7F7F7F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F960ED"/>
    <w:multiLevelType w:val="hybridMultilevel"/>
    <w:tmpl w:val="80B6435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7F7F7F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7F7F7F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97104F"/>
    <w:multiLevelType w:val="multilevel"/>
    <w:tmpl w:val="C4D0DF0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color w:val="7F7F7F" w:themeColor="accent2"/>
        <w:u w:color="027EDB" w:themeColor="accent1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  <w:color w:val="7F7F7F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7F7F7F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7"/>
  </w:num>
  <w:num w:numId="3">
    <w:abstractNumId w:val="18"/>
  </w:num>
  <w:num w:numId="4">
    <w:abstractNumId w:val="26"/>
  </w:num>
  <w:num w:numId="5">
    <w:abstractNumId w:val="14"/>
  </w:num>
  <w:num w:numId="6">
    <w:abstractNumId w:val="8"/>
  </w:num>
  <w:num w:numId="7">
    <w:abstractNumId w:val="36"/>
  </w:num>
  <w:num w:numId="8">
    <w:abstractNumId w:val="13"/>
  </w:num>
  <w:num w:numId="9">
    <w:abstractNumId w:val="39"/>
  </w:num>
  <w:num w:numId="10">
    <w:abstractNumId w:val="32"/>
  </w:num>
  <w:num w:numId="11">
    <w:abstractNumId w:val="4"/>
  </w:num>
  <w:num w:numId="12">
    <w:abstractNumId w:val="11"/>
  </w:num>
  <w:num w:numId="13">
    <w:abstractNumId w:val="17"/>
  </w:num>
  <w:num w:numId="14">
    <w:abstractNumId w:val="25"/>
  </w:num>
  <w:num w:numId="15">
    <w:abstractNumId w:val="21"/>
  </w:num>
  <w:num w:numId="16">
    <w:abstractNumId w:val="7"/>
  </w:num>
  <w:num w:numId="17">
    <w:abstractNumId w:val="27"/>
  </w:num>
  <w:num w:numId="18">
    <w:abstractNumId w:val="40"/>
  </w:num>
  <w:num w:numId="19">
    <w:abstractNumId w:val="10"/>
  </w:num>
  <w:num w:numId="20">
    <w:abstractNumId w:val="30"/>
  </w:num>
  <w:num w:numId="21">
    <w:abstractNumId w:val="12"/>
  </w:num>
  <w:num w:numId="22">
    <w:abstractNumId w:val="22"/>
  </w:num>
  <w:num w:numId="23">
    <w:abstractNumId w:val="24"/>
  </w:num>
  <w:num w:numId="24">
    <w:abstractNumId w:val="20"/>
  </w:num>
  <w:num w:numId="25">
    <w:abstractNumId w:val="23"/>
  </w:num>
  <w:num w:numId="26">
    <w:abstractNumId w:val="9"/>
  </w:num>
  <w:num w:numId="27">
    <w:abstractNumId w:val="33"/>
  </w:num>
  <w:num w:numId="28">
    <w:abstractNumId w:val="16"/>
  </w:num>
  <w:num w:numId="29">
    <w:abstractNumId w:val="6"/>
  </w:num>
  <w:num w:numId="30">
    <w:abstractNumId w:val="19"/>
  </w:num>
  <w:num w:numId="31">
    <w:abstractNumId w:val="5"/>
  </w:num>
  <w:num w:numId="32">
    <w:abstractNumId w:val="29"/>
  </w:num>
  <w:num w:numId="33">
    <w:abstractNumId w:val="31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5"/>
  </w:num>
  <w:num w:numId="3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9"/>
  </w:num>
  <w:num w:numId="47">
    <w:abstractNumId w:val="34"/>
  </w:num>
  <w:num w:numId="48">
    <w:abstractNumId w:val="29"/>
  </w:num>
  <w:num w:numId="49">
    <w:abstractNumId w:val="15"/>
  </w:num>
  <w:num w:numId="50">
    <w:abstractNumId w:val="3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E0E"/>
    <w:rsid w:val="0000092E"/>
    <w:rsid w:val="00012A83"/>
    <w:rsid w:val="00017C3C"/>
    <w:rsid w:val="00021F2E"/>
    <w:rsid w:val="00026EAE"/>
    <w:rsid w:val="0003123C"/>
    <w:rsid w:val="00032A10"/>
    <w:rsid w:val="00040FCA"/>
    <w:rsid w:val="00043FFE"/>
    <w:rsid w:val="00044074"/>
    <w:rsid w:val="0004430C"/>
    <w:rsid w:val="00066DE2"/>
    <w:rsid w:val="00077931"/>
    <w:rsid w:val="00084E91"/>
    <w:rsid w:val="000900B6"/>
    <w:rsid w:val="000A649E"/>
    <w:rsid w:val="000A7626"/>
    <w:rsid w:val="000B5DA2"/>
    <w:rsid w:val="000C1C28"/>
    <w:rsid w:val="000C5872"/>
    <w:rsid w:val="000E0979"/>
    <w:rsid w:val="000E1544"/>
    <w:rsid w:val="00111498"/>
    <w:rsid w:val="001155CE"/>
    <w:rsid w:val="001225D9"/>
    <w:rsid w:val="00124370"/>
    <w:rsid w:val="00160392"/>
    <w:rsid w:val="00160992"/>
    <w:rsid w:val="001A5429"/>
    <w:rsid w:val="001D1C22"/>
    <w:rsid w:val="001E11F1"/>
    <w:rsid w:val="001E1E58"/>
    <w:rsid w:val="00206719"/>
    <w:rsid w:val="002346B1"/>
    <w:rsid w:val="00240312"/>
    <w:rsid w:val="00247B17"/>
    <w:rsid w:val="00252E4A"/>
    <w:rsid w:val="002642A8"/>
    <w:rsid w:val="002955AB"/>
    <w:rsid w:val="002A137B"/>
    <w:rsid w:val="002B779D"/>
    <w:rsid w:val="0031130D"/>
    <w:rsid w:val="00314A6F"/>
    <w:rsid w:val="00334394"/>
    <w:rsid w:val="00347AF5"/>
    <w:rsid w:val="00360F98"/>
    <w:rsid w:val="00362478"/>
    <w:rsid w:val="00374421"/>
    <w:rsid w:val="00377ABC"/>
    <w:rsid w:val="003A1203"/>
    <w:rsid w:val="003B5758"/>
    <w:rsid w:val="003D59A7"/>
    <w:rsid w:val="003E78A7"/>
    <w:rsid w:val="003F0714"/>
    <w:rsid w:val="003F13B0"/>
    <w:rsid w:val="003F5F4A"/>
    <w:rsid w:val="00403423"/>
    <w:rsid w:val="004262DD"/>
    <w:rsid w:val="0042646F"/>
    <w:rsid w:val="00435096"/>
    <w:rsid w:val="004411FB"/>
    <w:rsid w:val="00443212"/>
    <w:rsid w:val="00443767"/>
    <w:rsid w:val="004760AC"/>
    <w:rsid w:val="00492D7A"/>
    <w:rsid w:val="00493EC0"/>
    <w:rsid w:val="00495909"/>
    <w:rsid w:val="004B5251"/>
    <w:rsid w:val="004C0453"/>
    <w:rsid w:val="004C7B3E"/>
    <w:rsid w:val="00513832"/>
    <w:rsid w:val="00526C37"/>
    <w:rsid w:val="00533047"/>
    <w:rsid w:val="00577B45"/>
    <w:rsid w:val="005854DB"/>
    <w:rsid w:val="005919AF"/>
    <w:rsid w:val="005A20E2"/>
    <w:rsid w:val="005B6A1A"/>
    <w:rsid w:val="005D2146"/>
    <w:rsid w:val="005F6388"/>
    <w:rsid w:val="00601C52"/>
    <w:rsid w:val="006329E1"/>
    <w:rsid w:val="00633E73"/>
    <w:rsid w:val="00655308"/>
    <w:rsid w:val="00664450"/>
    <w:rsid w:val="00685B4E"/>
    <w:rsid w:val="006936EB"/>
    <w:rsid w:val="006B2383"/>
    <w:rsid w:val="006D0144"/>
    <w:rsid w:val="006E3FC8"/>
    <w:rsid w:val="006F38DB"/>
    <w:rsid w:val="007157EF"/>
    <w:rsid w:val="0073670F"/>
    <w:rsid w:val="00740FCE"/>
    <w:rsid w:val="00753E67"/>
    <w:rsid w:val="00784AB5"/>
    <w:rsid w:val="007B17C4"/>
    <w:rsid w:val="007B1F5A"/>
    <w:rsid w:val="007B3AB6"/>
    <w:rsid w:val="007B5AFF"/>
    <w:rsid w:val="007C136F"/>
    <w:rsid w:val="007C5AF4"/>
    <w:rsid w:val="007D40E3"/>
    <w:rsid w:val="007D5767"/>
    <w:rsid w:val="007F793B"/>
    <w:rsid w:val="00813EC8"/>
    <w:rsid w:val="00817F8C"/>
    <w:rsid w:val="0083428B"/>
    <w:rsid w:val="00876F99"/>
    <w:rsid w:val="008820B3"/>
    <w:rsid w:val="00886169"/>
    <w:rsid w:val="0089410F"/>
    <w:rsid w:val="008965F6"/>
    <w:rsid w:val="008A2B5E"/>
    <w:rsid w:val="008D3386"/>
    <w:rsid w:val="008F704C"/>
    <w:rsid w:val="0090206C"/>
    <w:rsid w:val="00902998"/>
    <w:rsid w:val="00912C1B"/>
    <w:rsid w:val="0092125E"/>
    <w:rsid w:val="00924319"/>
    <w:rsid w:val="009355C2"/>
    <w:rsid w:val="00952A7A"/>
    <w:rsid w:val="009547A5"/>
    <w:rsid w:val="00974BF8"/>
    <w:rsid w:val="009A3B33"/>
    <w:rsid w:val="009A45A0"/>
    <w:rsid w:val="009B35B5"/>
    <w:rsid w:val="009B4773"/>
    <w:rsid w:val="009D2556"/>
    <w:rsid w:val="00A630FD"/>
    <w:rsid w:val="00A635ED"/>
    <w:rsid w:val="00A67285"/>
    <w:rsid w:val="00A74908"/>
    <w:rsid w:val="00A91213"/>
    <w:rsid w:val="00A960DC"/>
    <w:rsid w:val="00AA29B1"/>
    <w:rsid w:val="00AA387F"/>
    <w:rsid w:val="00AA66D7"/>
    <w:rsid w:val="00AC3653"/>
    <w:rsid w:val="00AE0241"/>
    <w:rsid w:val="00AE5008"/>
    <w:rsid w:val="00AF2EF6"/>
    <w:rsid w:val="00B26302"/>
    <w:rsid w:val="00B37B3B"/>
    <w:rsid w:val="00B44C47"/>
    <w:rsid w:val="00B46C12"/>
    <w:rsid w:val="00B57756"/>
    <w:rsid w:val="00B57F4F"/>
    <w:rsid w:val="00B7636D"/>
    <w:rsid w:val="00B80CF1"/>
    <w:rsid w:val="00BA2A38"/>
    <w:rsid w:val="00BA31C4"/>
    <w:rsid w:val="00BB02E6"/>
    <w:rsid w:val="00BD0C60"/>
    <w:rsid w:val="00C17BCF"/>
    <w:rsid w:val="00C20FB5"/>
    <w:rsid w:val="00C3246A"/>
    <w:rsid w:val="00C65564"/>
    <w:rsid w:val="00C84E0E"/>
    <w:rsid w:val="00CA61D8"/>
    <w:rsid w:val="00CD1D98"/>
    <w:rsid w:val="00CF1267"/>
    <w:rsid w:val="00D13200"/>
    <w:rsid w:val="00D26769"/>
    <w:rsid w:val="00D27AF8"/>
    <w:rsid w:val="00D6543F"/>
    <w:rsid w:val="00D74E0C"/>
    <w:rsid w:val="00D94688"/>
    <w:rsid w:val="00DB5A2E"/>
    <w:rsid w:val="00DC0528"/>
    <w:rsid w:val="00DC1104"/>
    <w:rsid w:val="00DC7466"/>
    <w:rsid w:val="00DC7E1C"/>
    <w:rsid w:val="00DE65A2"/>
    <w:rsid w:val="00DF2DCC"/>
    <w:rsid w:val="00DF421A"/>
    <w:rsid w:val="00E01D0E"/>
    <w:rsid w:val="00E16215"/>
    <w:rsid w:val="00E31650"/>
    <w:rsid w:val="00E35169"/>
    <w:rsid w:val="00E37D3E"/>
    <w:rsid w:val="00E420A0"/>
    <w:rsid w:val="00E53724"/>
    <w:rsid w:val="00E552C8"/>
    <w:rsid w:val="00E75006"/>
    <w:rsid w:val="00E84350"/>
    <w:rsid w:val="00E85863"/>
    <w:rsid w:val="00E91AE4"/>
    <w:rsid w:val="00EA431D"/>
    <w:rsid w:val="00EB0CD7"/>
    <w:rsid w:val="00EC4BCD"/>
    <w:rsid w:val="00F217D3"/>
    <w:rsid w:val="00F33F5E"/>
    <w:rsid w:val="00F60840"/>
    <w:rsid w:val="00F75B86"/>
    <w:rsid w:val="00F77933"/>
    <w:rsid w:val="00F8411A"/>
    <w:rsid w:val="00FC1405"/>
    <w:rsid w:val="00FF0913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E5576B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F2EF6"/>
    <w:pPr>
      <w:spacing w:before="120" w:after="120" w:line="288" w:lineRule="auto"/>
    </w:pPr>
    <w:rPr>
      <w:color w:val="595959" w:themeColor="text1" w:themeTint="A6"/>
      <w:sz w:val="23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854DB"/>
    <w:pPr>
      <w:keepNext/>
      <w:keepLines/>
      <w:pBdr>
        <w:bottom w:val="single" w:sz="24" w:space="4" w:color="027EDB" w:themeColor="accent1"/>
      </w:pBdr>
      <w:spacing w:before="360"/>
      <w:outlineLvl w:val="0"/>
    </w:pPr>
    <w:rPr>
      <w:rFonts w:asciiTheme="majorHAnsi" w:eastAsiaTheme="majorEastAsia" w:hAnsiTheme="majorHAnsi" w:cstheme="majorBidi"/>
      <w:b/>
      <w:color w:val="7F7F7F" w:themeColor="accent2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qFormat/>
    <w:rsid w:val="00664450"/>
    <w:pPr>
      <w:spacing w:line="240" w:lineRule="auto"/>
      <w:outlineLvl w:val="1"/>
    </w:pPr>
    <w:rPr>
      <w:rFonts w:asciiTheme="majorHAnsi" w:hAnsiTheme="majorHAnsi"/>
      <w:b/>
      <w:color w:val="2177B8" w:themeColor="accent5" w:themeShade="BF"/>
      <w:sz w:val="40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13E6C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15DA3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A67285"/>
    <w:pPr>
      <w:tabs>
        <w:tab w:val="center" w:pos="4844"/>
        <w:tab w:val="right" w:pos="9689"/>
      </w:tabs>
      <w:spacing w:before="0" w:after="600"/>
    </w:pPr>
    <w:rPr>
      <w:rFonts w:cstheme="minorHAnsi"/>
      <w:i/>
      <w:color w:val="331D01"/>
    </w:rPr>
  </w:style>
  <w:style w:type="character" w:customStyle="1" w:styleId="KopfzeileZchn">
    <w:name w:val="Kopfzeile Zchn"/>
    <w:basedOn w:val="Absatz-Standardschriftart"/>
    <w:link w:val="Kopfzeile"/>
    <w:uiPriority w:val="99"/>
    <w:rsid w:val="00A67285"/>
    <w:rPr>
      <w:rFonts w:cstheme="minorHAnsi"/>
      <w:i/>
      <w:color w:val="331D01"/>
      <w:sz w:val="24"/>
    </w:rPr>
  </w:style>
  <w:style w:type="paragraph" w:styleId="Fuzeile">
    <w:name w:val="footer"/>
    <w:basedOn w:val="Standard"/>
    <w:link w:val="FuzeileZchn"/>
    <w:uiPriority w:val="99"/>
    <w:rsid w:val="00F8411A"/>
    <w:pPr>
      <w:pBdr>
        <w:top w:val="single" w:sz="8" w:space="1" w:color="027EDB" w:themeColor="accent1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347AF5"/>
    <w:rPr>
      <w:color w:val="595959" w:themeColor="text1" w:themeTint="A6"/>
      <w:sz w:val="18"/>
    </w:rPr>
  </w:style>
  <w:style w:type="character" w:styleId="Platzhaltertext">
    <w:name w:val="Placeholder Text"/>
    <w:basedOn w:val="Absatz-Standardschriftart"/>
    <w:uiPriority w:val="99"/>
    <w:semiHidden/>
    <w:rsid w:val="005A20E2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5854DB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854DB"/>
    <w:pPr>
      <w:spacing w:after="0" w:line="240" w:lineRule="auto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854DB"/>
    <w:rPr>
      <w:rFonts w:asciiTheme="majorHAnsi" w:eastAsiaTheme="majorEastAsia" w:hAnsiTheme="majorHAnsi" w:cstheme="majorBidi"/>
      <w:b/>
      <w:color w:val="7F7F7F" w:themeColor="accent2"/>
      <w:sz w:val="36"/>
      <w:szCs w:val="32"/>
    </w:rPr>
  </w:style>
  <w:style w:type="paragraph" w:customStyle="1" w:styleId="Standard1">
    <w:name w:val="Standard1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enabsatz">
    <w:name w:val="List Paragraph"/>
    <w:basedOn w:val="Standard"/>
    <w:uiPriority w:val="34"/>
    <w:semiHidden/>
    <w:qFormat/>
    <w:rsid w:val="005D2146"/>
    <w:pPr>
      <w:ind w:left="720"/>
      <w:contextualSpacing/>
    </w:pPr>
  </w:style>
  <w:style w:type="character" w:styleId="SchwacheHervorhebung">
    <w:name w:val="Subtle Emphasis"/>
    <w:uiPriority w:val="19"/>
    <w:qFormat/>
    <w:rsid w:val="00A67285"/>
    <w:rPr>
      <w:rFonts w:asciiTheme="majorHAnsi" w:hAnsiTheme="majorHAnsi"/>
      <w:b/>
      <w:i/>
      <w:color w:val="7F7F7F" w:themeColor="accent2"/>
      <w:sz w:val="28"/>
    </w:rPr>
  </w:style>
  <w:style w:type="character" w:styleId="Hervorhebung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iveHervorhebung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ellenraster">
    <w:name w:val="Table Grid"/>
    <w:basedOn w:val="NormaleTabelle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67285"/>
    <w:rPr>
      <w:rFonts w:asciiTheme="majorHAnsi" w:hAnsiTheme="majorHAnsi"/>
      <w:b/>
      <w:color w:val="2177B8" w:themeColor="accent5" w:themeShade="BF"/>
      <w:sz w:val="40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47AF5"/>
    <w:rPr>
      <w:rFonts w:asciiTheme="majorHAnsi" w:eastAsiaTheme="majorEastAsia" w:hAnsiTheme="majorHAnsi" w:cstheme="majorBidi"/>
      <w:color w:val="013E6C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47AF5"/>
    <w:rPr>
      <w:rFonts w:asciiTheme="majorHAnsi" w:eastAsiaTheme="majorEastAsia" w:hAnsiTheme="majorHAnsi" w:cstheme="majorBidi"/>
      <w:i/>
      <w:iCs/>
      <w:color w:val="015DA3" w:themeColor="accent1" w:themeShade="BF"/>
      <w:sz w:val="24"/>
    </w:rPr>
  </w:style>
  <w:style w:type="paragraph" w:styleId="Inhaltsverzeichnisberschrift">
    <w:name w:val="TOC Heading"/>
    <w:basedOn w:val="Standard"/>
    <w:next w:val="Standard"/>
    <w:uiPriority w:val="39"/>
    <w:semiHidden/>
    <w:qFormat/>
    <w:rsid w:val="00D94688"/>
    <w:pPr>
      <w:pBdr>
        <w:bottom w:val="single" w:sz="24" w:space="1" w:color="027EDB" w:themeColor="accent1"/>
      </w:pBdr>
    </w:pPr>
    <w:rPr>
      <w:rFonts w:asciiTheme="majorHAnsi" w:hAnsiTheme="majorHAnsi"/>
      <w:b/>
      <w:color w:val="7F7F7F" w:themeColor="accent2"/>
      <w:sz w:val="40"/>
    </w:rPr>
  </w:style>
  <w:style w:type="paragraph" w:styleId="Verzeichnis1">
    <w:name w:val="toc 1"/>
    <w:basedOn w:val="Standard"/>
    <w:next w:val="Standard"/>
    <w:autoRedefine/>
    <w:uiPriority w:val="39"/>
    <w:semiHidden/>
    <w:rsid w:val="001E1E58"/>
    <w:pPr>
      <w:spacing w:after="100"/>
    </w:pPr>
  </w:style>
  <w:style w:type="character" w:styleId="Hyperlink">
    <w:name w:val="Hyperlink"/>
    <w:basedOn w:val="Absatz-Standardschriftart"/>
    <w:uiPriority w:val="99"/>
    <w:semiHidden/>
    <w:rsid w:val="001E1E58"/>
    <w:rPr>
      <w:color w:val="000000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7C136F"/>
    <w:rPr>
      <w:sz w:val="16"/>
      <w:szCs w:val="16"/>
    </w:rPr>
  </w:style>
  <w:style w:type="paragraph" w:styleId="KeinLeerraum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Aufzhlungszeichen">
    <w:name w:val="List Bullet"/>
    <w:basedOn w:val="Standard"/>
    <w:uiPriority w:val="99"/>
    <w:semiHidden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ennummer">
    <w:name w:val="List Number"/>
    <w:basedOn w:val="Standard"/>
    <w:uiPriority w:val="99"/>
    <w:rsid w:val="00AF2EF6"/>
    <w:pPr>
      <w:numPr>
        <w:numId w:val="32"/>
      </w:numPr>
      <w:spacing w:before="0" w:line="276" w:lineRule="auto"/>
    </w:pPr>
  </w:style>
  <w:style w:type="character" w:styleId="Fett">
    <w:name w:val="Strong"/>
    <w:basedOn w:val="Absatz-Standardschriftart"/>
    <w:uiPriority w:val="22"/>
    <w:semiHidden/>
    <w:qFormat/>
    <w:rsid w:val="00BA31C4"/>
    <w:rPr>
      <w:b/>
      <w:bCs/>
    </w:rPr>
  </w:style>
  <w:style w:type="character" w:customStyle="1" w:styleId="Fett1">
    <w:name w:val="Fett1"/>
    <w:uiPriority w:val="1"/>
    <w:semiHidden/>
    <w:qFormat/>
    <w:rsid w:val="00BA31C4"/>
    <w:rPr>
      <w:b/>
      <w:bCs/>
    </w:rPr>
  </w:style>
  <w:style w:type="paragraph" w:styleId="Aufzhlungszeichen2">
    <w:name w:val="List Bullet 2"/>
    <w:basedOn w:val="Standard"/>
    <w:uiPriority w:val="99"/>
    <w:semiHidden/>
    <w:rsid w:val="00D27AF8"/>
    <w:pPr>
      <w:numPr>
        <w:numId w:val="35"/>
      </w:numPr>
      <w:spacing w:before="0"/>
    </w:pPr>
  </w:style>
  <w:style w:type="paragraph" w:customStyle="1" w:styleId="Grafikberschrift1">
    <w:name w:val="Grafik Überschrift 1"/>
    <w:basedOn w:val="Standard"/>
    <w:semiHidden/>
    <w:qFormat/>
    <w:rsid w:val="008965F6"/>
    <w:pPr>
      <w:spacing w:after="60" w:line="240" w:lineRule="auto"/>
    </w:pPr>
    <w:rPr>
      <w:b/>
      <w:color w:val="7F7F7F" w:themeColor="accent3"/>
    </w:rPr>
  </w:style>
  <w:style w:type="paragraph" w:customStyle="1" w:styleId="Grafikberschrift2">
    <w:name w:val="Grafik Überschrift 2"/>
    <w:basedOn w:val="Standard"/>
    <w:semiHidden/>
    <w:qFormat/>
    <w:rsid w:val="00664450"/>
    <w:pPr>
      <w:spacing w:after="60" w:line="240" w:lineRule="auto"/>
    </w:pPr>
    <w:rPr>
      <w:b/>
      <w:color w:val="459CDE" w:themeColor="accent5"/>
    </w:rPr>
  </w:style>
  <w:style w:type="paragraph" w:customStyle="1" w:styleId="Grafikberschrift3">
    <w:name w:val="Grafik Überschrift 3"/>
    <w:basedOn w:val="Standard"/>
    <w:semiHidden/>
    <w:qFormat/>
    <w:rsid w:val="00664450"/>
    <w:pPr>
      <w:spacing w:after="60" w:line="240" w:lineRule="auto"/>
    </w:pPr>
    <w:rPr>
      <w:b/>
      <w:color w:val="7F7F7F" w:themeColor="accent6"/>
    </w:rPr>
  </w:style>
  <w:style w:type="paragraph" w:customStyle="1" w:styleId="Grafikberschrift4">
    <w:name w:val="Grafik Überschrift 4"/>
    <w:basedOn w:val="Standard"/>
    <w:semiHidden/>
    <w:qFormat/>
    <w:rsid w:val="008965F6"/>
    <w:pPr>
      <w:spacing w:after="60" w:line="240" w:lineRule="auto"/>
    </w:pPr>
    <w:rPr>
      <w:b/>
      <w:color w:val="7F7F7F" w:themeColor="accent2"/>
    </w:rPr>
  </w:style>
  <w:style w:type="paragraph" w:customStyle="1" w:styleId="Grafikaufzhlungszeichen">
    <w:name w:val="Grafikaufzählungszeichen"/>
    <w:basedOn w:val="Standard"/>
    <w:semiHidden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Grafikaufzhlungszeichen2">
    <w:name w:val="Grafikaufzählungszeichen 2"/>
    <w:basedOn w:val="Standard"/>
    <w:semiHidden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Grafikaufzhlungszeichen3">
    <w:name w:val="Grafikaufzählungszeichen 3"/>
    <w:basedOn w:val="Standard"/>
    <w:semiHidden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Grafikaufzhlungszeichen4">
    <w:name w:val="Grafikaufzählungszeichen 4"/>
    <w:basedOn w:val="Standard"/>
    <w:semiHidden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abellentextgro">
    <w:name w:val="Tabellentext groß"/>
    <w:basedOn w:val="Standard"/>
    <w:semiHidden/>
    <w:qFormat/>
    <w:rsid w:val="00F77933"/>
    <w:pPr>
      <w:spacing w:before="0" w:after="0" w:line="240" w:lineRule="auto"/>
    </w:pPr>
    <w:rPr>
      <w:color w:val="2F2F2F"/>
      <w:sz w:val="18"/>
    </w:rPr>
  </w:style>
  <w:style w:type="paragraph" w:styleId="Listennummer2">
    <w:name w:val="List Number 2"/>
    <w:basedOn w:val="Standard"/>
    <w:uiPriority w:val="99"/>
    <w:rsid w:val="00685B4E"/>
    <w:pPr>
      <w:numPr>
        <w:ilvl w:val="1"/>
        <w:numId w:val="32"/>
      </w:numPr>
      <w:spacing w:before="0" w:line="271" w:lineRule="auto"/>
    </w:pPr>
  </w:style>
  <w:style w:type="paragraph" w:customStyle="1" w:styleId="Kontrollkstchen">
    <w:name w:val="Kontrollkästchen"/>
    <w:basedOn w:val="Standard"/>
    <w:qFormat/>
    <w:rsid w:val="00AF2EF6"/>
    <w:pPr>
      <w:spacing w:before="0" w:after="0"/>
    </w:pPr>
    <w:rPr>
      <w:sz w:val="22"/>
    </w:rPr>
  </w:style>
  <w:style w:type="paragraph" w:styleId="StandardWeb">
    <w:name w:val="Normal (Web)"/>
    <w:basedOn w:val="Standard"/>
    <w:uiPriority w:val="99"/>
    <w:unhideWhenUsed/>
    <w:rsid w:val="00DF4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5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.Rodriguez\AppData\Roaming\Microsoft\Templates\Checkliste%20f&#252;r%20die%20Gr&#252;ndung%20eines%20Unternehmens%20zu%20Hau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F14C121EF304AF6872D61F1E92084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9B8E3A-9F82-437E-8F6A-7C7FA0DF071C}"/>
      </w:docPartPr>
      <w:docPartBody>
        <w:p w:rsidR="00347F6D" w:rsidRDefault="00BE285F">
          <w:pPr>
            <w:pStyle w:val="EF14C121EF304AF6872D61F1E92084C6"/>
          </w:pPr>
          <w:r w:rsidRPr="00AF2EF6">
            <w:rPr>
              <w:lang w:bidi="de-DE"/>
            </w:rPr>
            <w:t>HEIMAGENTUR</w:t>
          </w:r>
        </w:p>
      </w:docPartBody>
    </w:docPart>
    <w:docPart>
      <w:docPartPr>
        <w:name w:val="681A72A0CD814AAD8B2D07972F98CE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E0FF66-80EC-4BA3-9331-AB63AC0F6FEE}"/>
      </w:docPartPr>
      <w:docPartBody>
        <w:p w:rsidR="00347F6D" w:rsidRDefault="00BE285F">
          <w:pPr>
            <w:pStyle w:val="681A72A0CD814AAD8B2D07972F98CE77"/>
          </w:pPr>
          <w:r w:rsidRPr="00AF2EF6">
            <w:rPr>
              <w:lang w:bidi="de-DE"/>
            </w:rPr>
            <w:t>Start-Prüfliste</w:t>
          </w:r>
        </w:p>
      </w:docPartBody>
    </w:docPart>
    <w:docPart>
      <w:docPartPr>
        <w:name w:val="6FCF1D9686674B5EA285B33A9D71841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C0E0E1-9AA0-4A4B-9494-64FC6B4F86F8}"/>
      </w:docPartPr>
      <w:docPartBody>
        <w:p w:rsidR="00347F6D" w:rsidRDefault="00BE285F">
          <w:pPr>
            <w:pStyle w:val="6FCF1D9686674B5EA285B33A9D718410"/>
          </w:pPr>
          <w:r w:rsidRPr="00AF2EF6">
            <w:rPr>
              <w:lang w:bidi="de-DE"/>
            </w:rPr>
            <w:t>Führen Sie eine persönliche Bewertung durch, um zu ermitteln, warum Sie ein Unternehmen gründen möchten.</w:t>
          </w:r>
        </w:p>
      </w:docPartBody>
    </w:docPart>
    <w:docPart>
      <w:docPartPr>
        <w:name w:val="E8D62784BA684D04B207BDCE8218D8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5C96D2-1DB6-4C7F-BACA-0C81C11AEE6D}"/>
      </w:docPartPr>
      <w:docPartBody>
        <w:p w:rsidR="00347F6D" w:rsidRDefault="00BE285F">
          <w:pPr>
            <w:pStyle w:val="E8D62784BA684D04B207BDCE8218D86B"/>
          </w:pPr>
          <w:r w:rsidRPr="00AF2EF6">
            <w:rPr>
              <w:lang w:bidi="de-DE"/>
            </w:rPr>
            <w:t>Erstellen Sie einen Business-Plan:</w:t>
          </w:r>
        </w:p>
      </w:docPartBody>
    </w:docPart>
    <w:docPart>
      <w:docPartPr>
        <w:name w:val="17E439B21CD5426CB9D7FDF1B06AA94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AAF620-7769-47D2-86CA-2B682ADF60B0}"/>
      </w:docPartPr>
      <w:docPartBody>
        <w:p w:rsidR="00347F6D" w:rsidRDefault="00BE285F">
          <w:pPr>
            <w:pStyle w:val="17E439B21CD5426CB9D7FDF1B06AA945"/>
          </w:pPr>
          <w:r w:rsidRPr="00AF2EF6">
            <w:rPr>
              <w:lang w:bidi="de-DE"/>
            </w:rPr>
            <w:t>Was machen wir?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85F"/>
    <w:rsid w:val="00347F6D"/>
    <w:rsid w:val="009A5DD1"/>
    <w:rsid w:val="00BE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F14C121EF304AF6872D61F1E92084C6">
    <w:name w:val="EF14C121EF304AF6872D61F1E92084C6"/>
  </w:style>
  <w:style w:type="paragraph" w:customStyle="1" w:styleId="681A72A0CD814AAD8B2D07972F98CE77">
    <w:name w:val="681A72A0CD814AAD8B2D07972F98CE77"/>
  </w:style>
  <w:style w:type="paragraph" w:customStyle="1" w:styleId="478DE263732245DC8C8C45749A16EF6C">
    <w:name w:val="478DE263732245DC8C8C45749A16EF6C"/>
  </w:style>
  <w:style w:type="paragraph" w:customStyle="1" w:styleId="6FCF1D9686674B5EA285B33A9D718410">
    <w:name w:val="6FCF1D9686674B5EA285B33A9D718410"/>
  </w:style>
  <w:style w:type="paragraph" w:customStyle="1" w:styleId="E8D62784BA684D04B207BDCE8218D86B">
    <w:name w:val="E8D62784BA684D04B207BDCE8218D86B"/>
  </w:style>
  <w:style w:type="paragraph" w:customStyle="1" w:styleId="17E439B21CD5426CB9D7FDF1B06AA945">
    <w:name w:val="17E439B21CD5426CB9D7FDF1B06AA945"/>
  </w:style>
  <w:style w:type="paragraph" w:customStyle="1" w:styleId="24D946DEB48D40FD85D3BB0D0BA8CE0A">
    <w:name w:val="24D946DEB48D40FD85D3BB0D0BA8CE0A"/>
  </w:style>
  <w:style w:type="paragraph" w:customStyle="1" w:styleId="7065A784466B47458EB144F27C1D1F56">
    <w:name w:val="7065A784466B47458EB144F27C1D1F56"/>
  </w:style>
  <w:style w:type="paragraph" w:customStyle="1" w:styleId="9A26A251C13044328582A0336FAD1910">
    <w:name w:val="9A26A251C13044328582A0336FAD1910"/>
  </w:style>
  <w:style w:type="paragraph" w:customStyle="1" w:styleId="2269D896FFDE445CBA0F11BDEAB8BE5D">
    <w:name w:val="2269D896FFDE445CBA0F11BDEAB8BE5D"/>
  </w:style>
  <w:style w:type="paragraph" w:customStyle="1" w:styleId="48ABE480AD4B4A47B9FDDE0798F6300D">
    <w:name w:val="48ABE480AD4B4A47B9FDDE0798F6300D"/>
  </w:style>
  <w:style w:type="paragraph" w:customStyle="1" w:styleId="395C20C908484693B42C9E2958F9B054">
    <w:name w:val="395C20C908484693B42C9E2958F9B054"/>
  </w:style>
  <w:style w:type="paragraph" w:customStyle="1" w:styleId="DCAC1866762541AEA0CBEAE547501371">
    <w:name w:val="DCAC1866762541AEA0CBEAE547501371"/>
  </w:style>
  <w:style w:type="paragraph" w:customStyle="1" w:styleId="ED6A11E508BF43D6BFCF046E081BB4CD">
    <w:name w:val="ED6A11E508BF43D6BFCF046E081BB4CD"/>
  </w:style>
  <w:style w:type="paragraph" w:customStyle="1" w:styleId="FB5C1B130CC648E39314BED0EC7136A4">
    <w:name w:val="FB5C1B130CC648E39314BED0EC7136A4"/>
  </w:style>
  <w:style w:type="paragraph" w:customStyle="1" w:styleId="271400C726C244AC9094CB8597483F54">
    <w:name w:val="271400C726C244AC9094CB8597483F54"/>
  </w:style>
  <w:style w:type="paragraph" w:customStyle="1" w:styleId="044860276F3746DAAB849DD3CD7DDD5E">
    <w:name w:val="044860276F3746DAAB849DD3CD7DDD5E"/>
  </w:style>
  <w:style w:type="paragraph" w:customStyle="1" w:styleId="B2C4436E37CB4A8EA29DCEE8EA6CFC1F">
    <w:name w:val="B2C4436E37CB4A8EA29DCEE8EA6CFC1F"/>
  </w:style>
  <w:style w:type="paragraph" w:customStyle="1" w:styleId="78D289520C9C4D9DA9B5784D9D4A7DF9">
    <w:name w:val="78D289520C9C4D9DA9B5784D9D4A7DF9"/>
  </w:style>
  <w:style w:type="paragraph" w:customStyle="1" w:styleId="F4F1FFB61724464CAFC9A4B3E856AEE5">
    <w:name w:val="F4F1FFB61724464CAFC9A4B3E856AEE5"/>
  </w:style>
  <w:style w:type="paragraph" w:customStyle="1" w:styleId="23F240AADE314D2E85725E5DD3B00443">
    <w:name w:val="23F240AADE314D2E85725E5DD3B00443"/>
  </w:style>
  <w:style w:type="paragraph" w:customStyle="1" w:styleId="81BF209024814AA2A98FB31794546852">
    <w:name w:val="81BF209024814AA2A98FB31794546852"/>
  </w:style>
  <w:style w:type="paragraph" w:customStyle="1" w:styleId="7782654DA3E4403A914AFF18C64C7776">
    <w:name w:val="7782654DA3E4403A914AFF18C64C7776"/>
  </w:style>
  <w:style w:type="paragraph" w:customStyle="1" w:styleId="7F1E656E92BB48F3B32DA1288078C337">
    <w:name w:val="7F1E656E92BB48F3B32DA1288078C337"/>
  </w:style>
  <w:style w:type="paragraph" w:customStyle="1" w:styleId="9AC4352DE15E44F4A5CC93BACD5ACC97">
    <w:name w:val="9AC4352DE15E44F4A5CC93BACD5ACC97"/>
  </w:style>
  <w:style w:type="paragraph" w:customStyle="1" w:styleId="E3F2F463DBA14DA9A25A8B9DC77687E4">
    <w:name w:val="E3F2F463DBA14DA9A25A8B9DC77687E4"/>
  </w:style>
  <w:style w:type="paragraph" w:customStyle="1" w:styleId="DB7129FD006A491586AD4DA79FFBA931">
    <w:name w:val="DB7129FD006A491586AD4DA79FFBA931"/>
  </w:style>
  <w:style w:type="paragraph" w:customStyle="1" w:styleId="A57AD28FD5164DA2906462F94F8DD913">
    <w:name w:val="A57AD28FD5164DA2906462F94F8DD913"/>
  </w:style>
  <w:style w:type="paragraph" w:customStyle="1" w:styleId="0D73D86B1D69474EA7554F2E78198F1C">
    <w:name w:val="0D73D86B1D69474EA7554F2E78198F1C"/>
  </w:style>
  <w:style w:type="paragraph" w:customStyle="1" w:styleId="8AF901DBE498412A878760C65939FF11">
    <w:name w:val="8AF901DBE498412A878760C65939FF11"/>
  </w:style>
  <w:style w:type="paragraph" w:customStyle="1" w:styleId="4F75D1FDF0D64F8DA4CE1E16DCF104BB">
    <w:name w:val="4F75D1FDF0D64F8DA4CE1E16DCF104BB"/>
  </w:style>
  <w:style w:type="paragraph" w:customStyle="1" w:styleId="0242F5E61622496884841FCB91E494AE">
    <w:name w:val="0242F5E61622496884841FCB91E494AE"/>
  </w:style>
  <w:style w:type="paragraph" w:customStyle="1" w:styleId="FEDFF6881F9E4C508CA6654840470150">
    <w:name w:val="FEDFF6881F9E4C508CA6654840470150"/>
  </w:style>
  <w:style w:type="paragraph" w:customStyle="1" w:styleId="E6B66D1DD43144289340A9B911EBE003">
    <w:name w:val="E6B66D1DD43144289340A9B911EBE003"/>
  </w:style>
  <w:style w:type="paragraph" w:customStyle="1" w:styleId="589F438CFF9D4355829017C23FDB2ADC">
    <w:name w:val="589F438CFF9D4355829017C23FDB2ADC"/>
  </w:style>
  <w:style w:type="paragraph" w:customStyle="1" w:styleId="42CBB0B9CB28466984427AB5C1DAE2E2">
    <w:name w:val="42CBB0B9CB28466984427AB5C1DAE2E2"/>
  </w:style>
  <w:style w:type="paragraph" w:customStyle="1" w:styleId="371BEB30198F4A6294198882A2522A8C">
    <w:name w:val="371BEB30198F4A6294198882A2522A8C"/>
  </w:style>
  <w:style w:type="paragraph" w:customStyle="1" w:styleId="A917A71B533D44D5B663E54AF2D1944E">
    <w:name w:val="A917A71B533D44D5B663E54AF2D1944E"/>
  </w:style>
  <w:style w:type="paragraph" w:customStyle="1" w:styleId="ABFC3AFCB21143D696C87F57C6A92CFC">
    <w:name w:val="ABFC3AFCB21143D696C87F57C6A92CFC"/>
  </w:style>
  <w:style w:type="paragraph" w:customStyle="1" w:styleId="740D87BF8C634548A437AC4BB7276345">
    <w:name w:val="740D87BF8C634548A437AC4BB7276345"/>
  </w:style>
  <w:style w:type="paragraph" w:customStyle="1" w:styleId="55C8A803DD8B4D3B8B4C653404318AEC">
    <w:name w:val="55C8A803DD8B4D3B8B4C653404318AEC"/>
  </w:style>
  <w:style w:type="paragraph" w:customStyle="1" w:styleId="6016501D2C2A46B8A47FA392339DBDB8">
    <w:name w:val="6016501D2C2A46B8A47FA392339DBDB8"/>
  </w:style>
  <w:style w:type="paragraph" w:customStyle="1" w:styleId="7A23A0D309CA4AC386C30AD52B8A6F14">
    <w:name w:val="7A23A0D309CA4AC386C30AD52B8A6F14"/>
  </w:style>
  <w:style w:type="paragraph" w:customStyle="1" w:styleId="AEBD899F6A104A2E837A977FA3EFEDB9">
    <w:name w:val="AEBD899F6A104A2E837A977FA3EFEDB9"/>
  </w:style>
  <w:style w:type="paragraph" w:customStyle="1" w:styleId="D1297911AA354E179219FAA75D00E6C4">
    <w:name w:val="D1297911AA354E179219FAA75D00E6C4"/>
  </w:style>
  <w:style w:type="paragraph" w:customStyle="1" w:styleId="E782C842681B4CE1A08DDC6646923750">
    <w:name w:val="E782C842681B4CE1A08DDC6646923750"/>
  </w:style>
  <w:style w:type="paragraph" w:customStyle="1" w:styleId="5E259B6426524378BB59DD9EF996D3F4">
    <w:name w:val="5E259B6426524378BB59DD9EF996D3F4"/>
  </w:style>
  <w:style w:type="paragraph" w:customStyle="1" w:styleId="25D31790E3A148D7A7C94FA2832DE6AD">
    <w:name w:val="25D31790E3A148D7A7C94FA2832DE6AD"/>
  </w:style>
  <w:style w:type="paragraph" w:customStyle="1" w:styleId="2C297EB3BBA448CDA6C179707BDE0952">
    <w:name w:val="2C297EB3BBA448CDA6C179707BDE0952"/>
  </w:style>
  <w:style w:type="paragraph" w:customStyle="1" w:styleId="986C94FCD5204D599958D99DABDD5CAD">
    <w:name w:val="986C94FCD5204D599958D99DABDD5CAD"/>
  </w:style>
  <w:style w:type="paragraph" w:customStyle="1" w:styleId="5671755F118541E6B89AC69A818E89B5">
    <w:name w:val="5671755F118541E6B89AC69A818E89B5"/>
  </w:style>
  <w:style w:type="paragraph" w:customStyle="1" w:styleId="3C3425A697DC4536A7FD567CFA4DF9A2">
    <w:name w:val="3C3425A697DC4536A7FD567CFA4DF9A2"/>
  </w:style>
  <w:style w:type="paragraph" w:customStyle="1" w:styleId="427323E8A9FC4C8CBCED263A9D6155E2">
    <w:name w:val="427323E8A9FC4C8CBCED263A9D6155E2"/>
  </w:style>
  <w:style w:type="paragraph" w:customStyle="1" w:styleId="DA8060BEEC5C47AEBE0B089CB0D16661">
    <w:name w:val="DA8060BEEC5C47AEBE0B089CB0D16661"/>
  </w:style>
  <w:style w:type="paragraph" w:customStyle="1" w:styleId="7220F573A99F41F58509A5C61589D9D5">
    <w:name w:val="7220F573A99F41F58509A5C61589D9D5"/>
  </w:style>
  <w:style w:type="paragraph" w:customStyle="1" w:styleId="3A9833FE2DC7493C8F8AA5FC462347E4">
    <w:name w:val="3A9833FE2DC7493C8F8AA5FC462347E4"/>
  </w:style>
  <w:style w:type="paragraph" w:customStyle="1" w:styleId="38CB83071F4D428181EE8B3F2A3529E9">
    <w:name w:val="38CB83071F4D428181EE8B3F2A3529E9"/>
  </w:style>
  <w:style w:type="paragraph" w:customStyle="1" w:styleId="B5831E26442446A8B3B9F3808291DA1F">
    <w:name w:val="B5831E26442446A8B3B9F3808291DA1F"/>
  </w:style>
  <w:style w:type="paragraph" w:customStyle="1" w:styleId="256B5F23FE1947F3A13D7A11DFFC783F">
    <w:name w:val="256B5F23FE1947F3A13D7A11DFFC783F"/>
  </w:style>
  <w:style w:type="paragraph" w:customStyle="1" w:styleId="0426DFD976D54C34887E599CD1EBC543">
    <w:name w:val="0426DFD976D54C34887E599CD1EBC543"/>
  </w:style>
  <w:style w:type="paragraph" w:customStyle="1" w:styleId="7549512DBBCD46C3BF62A90B7E328A61">
    <w:name w:val="7549512DBBCD46C3BF62A90B7E328A61"/>
  </w:style>
  <w:style w:type="paragraph" w:customStyle="1" w:styleId="270FB5B8BCA34611A0E2403DBE6D7995">
    <w:name w:val="270FB5B8BCA34611A0E2403DBE6D7995"/>
  </w:style>
  <w:style w:type="paragraph" w:customStyle="1" w:styleId="EAD00254037D43128F572DF4F28858FA">
    <w:name w:val="EAD00254037D43128F572DF4F28858FA"/>
  </w:style>
  <w:style w:type="paragraph" w:customStyle="1" w:styleId="E029D2B0ACB54ADEAFCC4C94AB432238">
    <w:name w:val="E029D2B0ACB54ADEAFCC4C94AB432238"/>
  </w:style>
  <w:style w:type="paragraph" w:customStyle="1" w:styleId="E4FD4591214E43309639CA4998DAD0E1">
    <w:name w:val="E4FD4591214E43309639CA4998DAD0E1"/>
  </w:style>
  <w:style w:type="paragraph" w:customStyle="1" w:styleId="A6DE285B9677401E97E8ACEF1C517A5A">
    <w:name w:val="A6DE285B9677401E97E8ACEF1C517A5A"/>
  </w:style>
  <w:style w:type="paragraph" w:customStyle="1" w:styleId="D731BB86195541AE83CBC32D1F470F6F">
    <w:name w:val="D731BB86195541AE83CBC32D1F470F6F"/>
  </w:style>
  <w:style w:type="paragraph" w:customStyle="1" w:styleId="02117A83B9194C66906353317AC758FE">
    <w:name w:val="02117A83B9194C66906353317AC758FE"/>
  </w:style>
  <w:style w:type="paragraph" w:customStyle="1" w:styleId="E358ABF5A42C489798C57445ABD63C57">
    <w:name w:val="E358ABF5A42C489798C57445ABD63C57"/>
  </w:style>
  <w:style w:type="paragraph" w:customStyle="1" w:styleId="73F455984DCC440BBBA196230909FFC9">
    <w:name w:val="73F455984DCC440BBBA196230909FFC9"/>
  </w:style>
  <w:style w:type="paragraph" w:customStyle="1" w:styleId="0F44FCD150954518A7ADB99C177A4C09">
    <w:name w:val="0F44FCD150954518A7ADB99C177A4C09"/>
  </w:style>
  <w:style w:type="paragraph" w:customStyle="1" w:styleId="AF1686C6B19743D39FB904CF92469D69">
    <w:name w:val="AF1686C6B19743D39FB904CF92469D69"/>
  </w:style>
  <w:style w:type="paragraph" w:customStyle="1" w:styleId="21D36665C671459D9F6F82530CAC3A24">
    <w:name w:val="21D36665C671459D9F6F82530CAC3A24"/>
  </w:style>
  <w:style w:type="paragraph" w:customStyle="1" w:styleId="4FB88464CE334317AC0A2B694032F00C">
    <w:name w:val="4FB88464CE334317AC0A2B694032F00C"/>
  </w:style>
  <w:style w:type="paragraph" w:customStyle="1" w:styleId="2F57F83D918E43AFA5232FDB4BC26332">
    <w:name w:val="2F57F83D918E43AFA5232FDB4BC26332"/>
  </w:style>
  <w:style w:type="paragraph" w:customStyle="1" w:styleId="09516A57DD1B4E14B02CEAD2908F0412">
    <w:name w:val="09516A57DD1B4E14B02CEAD2908F0412"/>
  </w:style>
  <w:style w:type="paragraph" w:customStyle="1" w:styleId="8DD14488354240B6BDDF7D56474CFEC7">
    <w:name w:val="8DD14488354240B6BDDF7D56474CFEC7"/>
  </w:style>
  <w:style w:type="paragraph" w:customStyle="1" w:styleId="5A64FBB19681446A9F5F9A73C760F014">
    <w:name w:val="5A64FBB19681446A9F5F9A73C760F014"/>
  </w:style>
  <w:style w:type="paragraph" w:customStyle="1" w:styleId="E985FDF30AB941E9A4A63106B2EDBD73">
    <w:name w:val="E985FDF30AB941E9A4A63106B2EDBD73"/>
  </w:style>
  <w:style w:type="paragraph" w:customStyle="1" w:styleId="0CB6D3BF0A234EB58377CF850A8812D0">
    <w:name w:val="0CB6D3BF0A234EB58377CF850A8812D0"/>
  </w:style>
  <w:style w:type="paragraph" w:customStyle="1" w:styleId="72DDDE5C287A45EC89FCBEBE9D49B5AE">
    <w:name w:val="72DDDE5C287A45EC89FCBEBE9D49B5AE"/>
  </w:style>
  <w:style w:type="paragraph" w:customStyle="1" w:styleId="76F1D0B23D614205BD684C256A2CE53B">
    <w:name w:val="76F1D0B23D614205BD684C256A2CE53B"/>
  </w:style>
  <w:style w:type="paragraph" w:customStyle="1" w:styleId="A0A2C2CAA1A949D19573C6FA4C50E830">
    <w:name w:val="A0A2C2CAA1A949D19573C6FA4C50E830"/>
  </w:style>
  <w:style w:type="paragraph" w:customStyle="1" w:styleId="20925E4B70B747EDBC3EBDA9EBFC23BB">
    <w:name w:val="20925E4B70B747EDBC3EBDA9EBFC23BB"/>
  </w:style>
  <w:style w:type="paragraph" w:customStyle="1" w:styleId="7B3373AC2BFF45DD82B6851AE555A463">
    <w:name w:val="7B3373AC2BFF45DD82B6851AE555A463"/>
  </w:style>
  <w:style w:type="paragraph" w:customStyle="1" w:styleId="ADEF522BC3E2478FB60087CDE3867AFC">
    <w:name w:val="ADEF522BC3E2478FB60087CDE3867AFC"/>
  </w:style>
  <w:style w:type="paragraph" w:customStyle="1" w:styleId="A1BFBE0EA80C4F48AC72AB7F5FA212F5">
    <w:name w:val="A1BFBE0EA80C4F48AC72AB7F5FA212F5"/>
  </w:style>
  <w:style w:type="paragraph" w:customStyle="1" w:styleId="E879BEBF79A3485B92BABDCBD3516E55">
    <w:name w:val="E879BEBF79A3485B92BABDCBD3516E55"/>
  </w:style>
  <w:style w:type="paragraph" w:customStyle="1" w:styleId="7B64472157B44724ADB10F9752C5CFF4">
    <w:name w:val="7B64472157B44724ADB10F9752C5CFF4"/>
  </w:style>
  <w:style w:type="paragraph" w:customStyle="1" w:styleId="C8D70BC1F04D41628B183D314264BACB">
    <w:name w:val="C8D70BC1F04D41628B183D314264BACB"/>
  </w:style>
  <w:style w:type="paragraph" w:customStyle="1" w:styleId="A1F426D9740C4EEAAEBB49ABFE480230">
    <w:name w:val="A1F426D9740C4EEAAEBB49ABFE480230"/>
    <w:rsid w:val="00BE285F"/>
  </w:style>
  <w:style w:type="paragraph" w:customStyle="1" w:styleId="29E0A525389C40E993E80D84A4B26EE9">
    <w:name w:val="29E0A525389C40E993E80D84A4B26EE9"/>
    <w:rsid w:val="00BE285F"/>
  </w:style>
  <w:style w:type="paragraph" w:customStyle="1" w:styleId="036C6F331E144A889AF3D3407AE80F8A">
    <w:name w:val="036C6F331E144A889AF3D3407AE80F8A"/>
    <w:rsid w:val="00BE285F"/>
  </w:style>
  <w:style w:type="paragraph" w:customStyle="1" w:styleId="88D499FCC0344B01924BE42C6226EDF9">
    <w:name w:val="88D499FCC0344B01924BE42C6226EDF9"/>
    <w:rsid w:val="00BE285F"/>
  </w:style>
  <w:style w:type="paragraph" w:customStyle="1" w:styleId="B396C964FCEE476FA37453DC203190B8">
    <w:name w:val="B396C964FCEE476FA37453DC203190B8"/>
    <w:rsid w:val="00BE285F"/>
  </w:style>
  <w:style w:type="paragraph" w:customStyle="1" w:styleId="91498A3B047842C38EAEDA5B09E43EB2">
    <w:name w:val="91498A3B047842C38EAEDA5B09E43EB2"/>
    <w:rsid w:val="00BE285F"/>
  </w:style>
  <w:style w:type="paragraph" w:customStyle="1" w:styleId="C146F86F93D0484794F321F18C72F79A">
    <w:name w:val="C146F86F93D0484794F321F18C72F79A"/>
    <w:rsid w:val="00BE285F"/>
  </w:style>
  <w:style w:type="paragraph" w:customStyle="1" w:styleId="8D6EFC7AB4774817900BD90FAAC2E5D0">
    <w:name w:val="8D6EFC7AB4774817900BD90FAAC2E5D0"/>
    <w:rsid w:val="00BE285F"/>
  </w:style>
  <w:style w:type="paragraph" w:customStyle="1" w:styleId="2509A9F629F04A8694E5ACF0D72BB10D">
    <w:name w:val="2509A9F629F04A8694E5ACF0D72BB10D"/>
    <w:rsid w:val="00BE285F"/>
  </w:style>
  <w:style w:type="paragraph" w:customStyle="1" w:styleId="F5AF8E4BC2B84AB69FA7D217D22C3D06">
    <w:name w:val="F5AF8E4BC2B84AB69FA7D217D22C3D06"/>
    <w:rsid w:val="00BE285F"/>
  </w:style>
  <w:style w:type="paragraph" w:customStyle="1" w:styleId="6803C8FFEEA94DAF861B032529D3FB31">
    <w:name w:val="6803C8FFEEA94DAF861B032529D3FB31"/>
    <w:rsid w:val="00BE285F"/>
  </w:style>
  <w:style w:type="paragraph" w:customStyle="1" w:styleId="6242D152BA9F465F8F7759C68BB69793">
    <w:name w:val="6242D152BA9F465F8F7759C68BB69793"/>
    <w:rsid w:val="00347F6D"/>
  </w:style>
  <w:style w:type="paragraph" w:customStyle="1" w:styleId="D15D79F93B304B7DA08E6FFFAE11AECF">
    <w:name w:val="D15D79F93B304B7DA08E6FFFAE11AECF"/>
    <w:rsid w:val="00347F6D"/>
  </w:style>
  <w:style w:type="paragraph" w:customStyle="1" w:styleId="5E3BB57681A24B12851B359BE357261C">
    <w:name w:val="5E3BB57681A24B12851B359BE357261C"/>
    <w:rsid w:val="00347F6D"/>
  </w:style>
  <w:style w:type="paragraph" w:customStyle="1" w:styleId="CD9A482DFAFC4722B508FC636866249A">
    <w:name w:val="CD9A482DFAFC4722B508FC636866249A"/>
    <w:rsid w:val="00347F6D"/>
  </w:style>
  <w:style w:type="paragraph" w:customStyle="1" w:styleId="5A5587D033E1460D938BC3BB6C4D13CB">
    <w:name w:val="5A5587D033E1460D938BC3BB6C4D13CB"/>
    <w:rsid w:val="00347F6D"/>
  </w:style>
  <w:style w:type="paragraph" w:customStyle="1" w:styleId="F1E4DEAE98704768A63AEA95B38AA2CB">
    <w:name w:val="F1E4DEAE98704768A63AEA95B38AA2CB"/>
    <w:rsid w:val="00347F6D"/>
  </w:style>
  <w:style w:type="paragraph" w:customStyle="1" w:styleId="65116C72B788492183468E186DD9ECF0">
    <w:name w:val="65116C72B788492183468E186DD9ECF0"/>
    <w:rsid w:val="00347F6D"/>
  </w:style>
  <w:style w:type="paragraph" w:customStyle="1" w:styleId="7B18777E3D244C1DB7693D47ABBEE8F2">
    <w:name w:val="7B18777E3D244C1DB7693D47ABBEE8F2"/>
    <w:rsid w:val="00347F6D"/>
  </w:style>
  <w:style w:type="paragraph" w:customStyle="1" w:styleId="E46689B173524CB383AD2968C6DD5D19">
    <w:name w:val="E46689B173524CB383AD2968C6DD5D19"/>
    <w:rsid w:val="00347F6D"/>
  </w:style>
  <w:style w:type="paragraph" w:customStyle="1" w:styleId="9DA9770FF54F4341AD66236AC0E82542">
    <w:name w:val="9DA9770FF54F4341AD66236AC0E82542"/>
    <w:rsid w:val="00347F6D"/>
  </w:style>
  <w:style w:type="paragraph" w:customStyle="1" w:styleId="BC3E19F92AC34692B5CF3399E9ADE9B1">
    <w:name w:val="BC3E19F92AC34692B5CF3399E9ADE9B1"/>
    <w:rsid w:val="00347F6D"/>
  </w:style>
  <w:style w:type="paragraph" w:customStyle="1" w:styleId="D93E8FE61DB3470CB0966A6ADCA4ADB6">
    <w:name w:val="D93E8FE61DB3470CB0966A6ADCA4ADB6"/>
    <w:rsid w:val="00347F6D"/>
  </w:style>
  <w:style w:type="paragraph" w:customStyle="1" w:styleId="0E6BD290526F4496BA838E531919F35A">
    <w:name w:val="0E6BD290526F4496BA838E531919F35A"/>
    <w:rsid w:val="00347F6D"/>
  </w:style>
  <w:style w:type="paragraph" w:customStyle="1" w:styleId="238D4B9739D345098C0EDD1ACF22704B">
    <w:name w:val="238D4B9739D345098C0EDD1ACF22704B"/>
    <w:rsid w:val="00347F6D"/>
  </w:style>
  <w:style w:type="paragraph" w:customStyle="1" w:styleId="6325066CE55842CEB45FB4A6386D3B61">
    <w:name w:val="6325066CE55842CEB45FB4A6386D3B61"/>
    <w:rsid w:val="00347F6D"/>
  </w:style>
  <w:style w:type="paragraph" w:customStyle="1" w:styleId="11DE083E0D19455686E32DEA0BD544FC">
    <w:name w:val="11DE083E0D19455686E32DEA0BD544FC"/>
    <w:rsid w:val="00347F6D"/>
  </w:style>
  <w:style w:type="paragraph" w:customStyle="1" w:styleId="9B755D7AD71742A887871A1ABB7F361A">
    <w:name w:val="9B755D7AD71742A887871A1ABB7F361A"/>
    <w:rsid w:val="00347F6D"/>
  </w:style>
  <w:style w:type="paragraph" w:customStyle="1" w:styleId="D0B687E2FF924064B989B8C98192328E">
    <w:name w:val="D0B687E2FF924064B989B8C98192328E"/>
    <w:rsid w:val="00347F6D"/>
  </w:style>
  <w:style w:type="paragraph" w:customStyle="1" w:styleId="7CDBD07B3C584CC2B4A3009A1B745682">
    <w:name w:val="7CDBD07B3C584CC2B4A3009A1B745682"/>
    <w:rsid w:val="00347F6D"/>
  </w:style>
  <w:style w:type="paragraph" w:customStyle="1" w:styleId="ED1AC333D98A48DC9AD554011724D142">
    <w:name w:val="ED1AC333D98A48DC9AD554011724D142"/>
    <w:rsid w:val="00347F6D"/>
  </w:style>
  <w:style w:type="paragraph" w:customStyle="1" w:styleId="55A1E7F18A4C4AA7B22EA0A8343C4121">
    <w:name w:val="55A1E7F18A4C4AA7B22EA0A8343C4121"/>
    <w:rsid w:val="00347F6D"/>
  </w:style>
  <w:style w:type="paragraph" w:customStyle="1" w:styleId="6F1F434E3E624EAEA07549D1AADCAB70">
    <w:name w:val="6F1F434E3E624EAEA07549D1AADCAB70"/>
    <w:rsid w:val="00347F6D"/>
  </w:style>
  <w:style w:type="paragraph" w:customStyle="1" w:styleId="1DD498F39388401CB0D2E292A267D2B8">
    <w:name w:val="1DD498F39388401CB0D2E292A267D2B8"/>
    <w:rsid w:val="00347F6D"/>
  </w:style>
  <w:style w:type="paragraph" w:customStyle="1" w:styleId="33894F474ACE4009872D4220E833914D">
    <w:name w:val="33894F474ACE4009872D4220E833914D"/>
    <w:rsid w:val="00347F6D"/>
  </w:style>
  <w:style w:type="paragraph" w:customStyle="1" w:styleId="CCC96B7D895C488E82CB297AAEDC4ED4">
    <w:name w:val="CCC96B7D895C488E82CB297AAEDC4ED4"/>
    <w:rsid w:val="00347F6D"/>
  </w:style>
  <w:style w:type="paragraph" w:customStyle="1" w:styleId="44E0CEC0ED0045B19222AE45C9FC6A8F">
    <w:name w:val="44E0CEC0ED0045B19222AE45C9FC6A8F"/>
    <w:rsid w:val="00347F6D"/>
  </w:style>
  <w:style w:type="paragraph" w:customStyle="1" w:styleId="A83DFC1AC52C47EF8447CC1100689108">
    <w:name w:val="A83DFC1AC52C47EF8447CC1100689108"/>
    <w:rsid w:val="00347F6D"/>
  </w:style>
  <w:style w:type="paragraph" w:customStyle="1" w:styleId="7AC9771278FA4A2990C04BF8773BBB50">
    <w:name w:val="7AC9771278FA4A2990C04BF8773BBB50"/>
    <w:rsid w:val="00347F6D"/>
  </w:style>
  <w:style w:type="paragraph" w:customStyle="1" w:styleId="E7FDD66DADB049C78B39581EA5A9832B">
    <w:name w:val="E7FDD66DADB049C78B39581EA5A9832B"/>
    <w:rsid w:val="00347F6D"/>
  </w:style>
  <w:style w:type="paragraph" w:customStyle="1" w:styleId="51DF80A5B4BF4627B1F926430D3D7167">
    <w:name w:val="51DF80A5B4BF4627B1F926430D3D7167"/>
    <w:rsid w:val="00347F6D"/>
  </w:style>
  <w:style w:type="paragraph" w:customStyle="1" w:styleId="8A20F91B151C414CB4563E9AF6BA37A5">
    <w:name w:val="8A20F91B151C414CB4563E9AF6BA37A5"/>
    <w:rsid w:val="00347F6D"/>
  </w:style>
  <w:style w:type="paragraph" w:customStyle="1" w:styleId="96CF5857E68C4E0D8448555CFF5BD23E">
    <w:name w:val="96CF5857E68C4E0D8448555CFF5BD23E"/>
    <w:rsid w:val="00347F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enutzerdefiniert 2">
      <a:dk1>
        <a:sysClr val="windowText" lastClr="000000"/>
      </a:dk1>
      <a:lt1>
        <a:sysClr val="window" lastClr="FFFFFF"/>
      </a:lt1>
      <a:dk2>
        <a:srgbClr val="00292E"/>
      </a:dk2>
      <a:lt2>
        <a:srgbClr val="A5A5A5"/>
      </a:lt2>
      <a:accent1>
        <a:srgbClr val="027EDB"/>
      </a:accent1>
      <a:accent2>
        <a:srgbClr val="7F7F7F"/>
      </a:accent2>
      <a:accent3>
        <a:srgbClr val="7F7F7F"/>
      </a:accent3>
      <a:accent4>
        <a:srgbClr val="027EDB"/>
      </a:accent4>
      <a:accent5>
        <a:srgbClr val="459CDE"/>
      </a:accent5>
      <a:accent6>
        <a:srgbClr val="7F7F7F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Custom Software Builder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E37A00-9097-4418-AAC3-EE764BD194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3BC185-8E20-4ACF-97AA-9CAB70B391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9D665E-9F2B-4523-84BE-A4382ED5311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B60BAE09-65B5-415C-BC18-AE4B67BC5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Checkliste für die Gründung eines Unternehmens zu Hause.dotx</Template>
  <TotalTime>0</TotalTime>
  <Pages>2</Pages>
  <Words>110</Words>
  <Characters>699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Custom Software Builder</vt:lpstr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Software Builder</dc:title>
  <dc:subject/>
  <dc:creator/>
  <cp:keywords/>
  <dc:description/>
  <cp:lastModifiedBy/>
  <cp:revision>1</cp:revision>
  <dcterms:created xsi:type="dcterms:W3CDTF">2022-12-01T09:58:00Z</dcterms:created>
  <dcterms:modified xsi:type="dcterms:W3CDTF">2022-12-01T12:39:00Z</dcterms:modified>
  <cp:contentStatus>Dokumentation-CSS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